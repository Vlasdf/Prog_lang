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AB592A6" w14:textId="4A12F994" w:rsidR="00702078" w:rsidRPr="00702078" w:rsidRDefault="00702078" w:rsidP="00702078">
      <w:pPr>
        <w:jc w:val="center"/>
        <w:rPr>
          <w:rFonts w:cs="Times New Roman"/>
          <w:b/>
          <w:sz w:val="28"/>
          <w:szCs w:val="28"/>
          <w:lang/>
        </w:rPr>
      </w:pPr>
      <w:r w:rsidRPr="00702078">
        <w:rPr>
          <w:rFonts w:cs="Times New Roman"/>
          <w:b/>
          <w:sz w:val="28"/>
          <w:szCs w:val="28"/>
          <w:lang/>
        </w:rPr>
        <w:t>Лабораторная работа №3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По дисциплине: “Языки программирования”</w:t>
      </w:r>
    </w:p>
    <w:p w14:paraId="11A8F48D" w14:textId="37D6B2BD" w:rsidR="00702078" w:rsidRPr="000E6733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sz w:val="28"/>
          <w:szCs w:val="28"/>
          <w:lang/>
        </w:rPr>
        <w:t>Тема: “Перегрузка операций. Исключения”</w:t>
      </w:r>
      <w:r w:rsidRPr="00702078">
        <w:rPr>
          <w:rFonts w:cs="Times New Roman"/>
          <w:sz w:val="28"/>
          <w:szCs w:val="28"/>
          <w:lang/>
        </w:rPr>
        <w:cr/>
      </w:r>
      <w:r w:rsidRPr="00702078">
        <w:rPr>
          <w:rFonts w:cs="Times New Roman"/>
          <w:b/>
          <w:bCs/>
          <w:sz w:val="28"/>
          <w:szCs w:val="28"/>
          <w:lang/>
        </w:rPr>
        <w:t>Вариант №</w:t>
      </w:r>
      <w:r w:rsidR="000E6733" w:rsidRPr="000E6733">
        <w:rPr>
          <w:rFonts w:cs="Times New Roman"/>
          <w:b/>
          <w:bCs/>
          <w:sz w:val="28"/>
          <w:szCs w:val="28"/>
          <w:lang w:val="ru-RU"/>
        </w:rPr>
        <w:t>11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2D0A1AE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32939A8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/>
        </w:rPr>
      </w:pPr>
    </w:p>
    <w:p w14:paraId="5B3AF838" w14:textId="2278BD27" w:rsidR="00702078" w:rsidRPr="000E6733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/>
        </w:rPr>
        <w:t>Выполнил</w:t>
      </w:r>
      <w:r w:rsidRPr="00702078">
        <w:rPr>
          <w:rFonts w:cs="Times New Roman"/>
          <w:sz w:val="28"/>
          <w:szCs w:val="28"/>
          <w:lang/>
        </w:rPr>
        <w:t xml:space="preserve">: студент 2 курса группы ПО-7              </w:t>
      </w:r>
      <w:r w:rsidR="000E6733">
        <w:rPr>
          <w:rFonts w:cs="Times New Roman"/>
          <w:sz w:val="28"/>
          <w:szCs w:val="28"/>
          <w:lang w:val="ru-RU"/>
        </w:rPr>
        <w:t>Лобан К.Ю.</w:t>
      </w:r>
    </w:p>
    <w:p w14:paraId="00516D1D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b/>
          <w:sz w:val="28"/>
          <w:szCs w:val="28"/>
          <w:lang/>
        </w:rPr>
        <w:t xml:space="preserve">Проверила: </w:t>
      </w:r>
      <w:r w:rsidRPr="00702078">
        <w:rPr>
          <w:rFonts w:cs="Times New Roman"/>
          <w:bCs/>
          <w:sz w:val="28"/>
          <w:szCs w:val="28"/>
          <w:lang/>
        </w:rPr>
        <w:t>Дряпко А. В.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/>
        </w:rPr>
      </w:pPr>
    </w:p>
    <w:p w14:paraId="2A8D7D52" w14:textId="77777777" w:rsidR="00702078" w:rsidRPr="00702078" w:rsidRDefault="00702078" w:rsidP="00702078">
      <w:pPr>
        <w:spacing w:before="240" w:after="0"/>
        <w:jc w:val="center"/>
        <w:rPr>
          <w:rFonts w:cs="Times New Roman"/>
          <w:sz w:val="28"/>
          <w:szCs w:val="28"/>
          <w:lang/>
        </w:rPr>
      </w:pPr>
    </w:p>
    <w:p w14:paraId="5031EA26" w14:textId="77777777" w:rsidR="00702078" w:rsidRPr="00702078" w:rsidRDefault="00702078" w:rsidP="00702078">
      <w:pPr>
        <w:spacing w:before="720"/>
        <w:rPr>
          <w:rFonts w:cs="Times New Roman"/>
          <w:sz w:val="28"/>
          <w:szCs w:val="28"/>
          <w:lang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/>
        </w:rPr>
      </w:pPr>
      <w:r w:rsidRPr="00702078">
        <w:rPr>
          <w:rFonts w:cs="Times New Roman"/>
          <w:sz w:val="28"/>
          <w:szCs w:val="28"/>
          <w:lang/>
        </w:rPr>
        <w:t>Брест 2021</w:t>
      </w:r>
    </w:p>
    <w:p w14:paraId="30E17744" w14:textId="13FD0E62" w:rsidR="00E44AC2" w:rsidRPr="00702078" w:rsidRDefault="00702078" w:rsidP="00702078">
      <w:pPr>
        <w:pStyle w:val="3"/>
        <w:spacing w:before="0" w:after="240" w:line="288" w:lineRule="auto"/>
      </w:pPr>
      <w:r w:rsidRPr="00702078">
        <w:lastRenderedPageBreak/>
        <w:t>Цель работы</w:t>
      </w:r>
    </w:p>
    <w:p w14:paraId="0009E0A7" w14:textId="3A76E309" w:rsidR="00702078" w:rsidRPr="00702078" w:rsidRDefault="00702078" w:rsidP="00702078">
      <w:pPr>
        <w:spacing w:after="240" w:line="288" w:lineRule="auto"/>
        <w:rPr>
          <w:lang/>
        </w:rPr>
      </w:pPr>
      <w:r w:rsidRPr="00702078">
        <w:rPr>
          <w:lang/>
        </w:rPr>
        <w:t>Изучение правил перегрузки операций и принципов обработки исключений в C++</w:t>
      </w:r>
    </w:p>
    <w:p w14:paraId="1248A362" w14:textId="1EF98D15" w:rsidR="00702078" w:rsidRPr="00702078" w:rsidRDefault="00702078" w:rsidP="00702078">
      <w:pPr>
        <w:pStyle w:val="3"/>
        <w:spacing w:before="0" w:after="240" w:line="288" w:lineRule="auto"/>
      </w:pPr>
      <w:r w:rsidRPr="00702078">
        <w:t>Общие требования</w:t>
      </w:r>
    </w:p>
    <w:p w14:paraId="7DF0A529" w14:textId="26592E4E" w:rsidR="00702078" w:rsidRDefault="00702078" w:rsidP="00702078">
      <w:pPr>
        <w:spacing w:after="240" w:line="288" w:lineRule="auto"/>
        <w:rPr>
          <w:lang/>
        </w:rPr>
      </w:pPr>
      <w:r w:rsidRPr="00702078">
        <w:rPr>
          <w:lang/>
        </w:rPr>
        <w:t>В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47A115D0" w14:textId="09CE9AB7" w:rsidR="005A7234" w:rsidRDefault="00702078" w:rsidP="005A7234">
      <w:pPr>
        <w:pStyle w:val="3"/>
        <w:spacing w:before="0" w:after="240" w:line="288" w:lineRule="auto"/>
      </w:pPr>
      <w:r>
        <w:t>Задание</w:t>
      </w:r>
    </w:p>
    <w:p w14:paraId="56122343" w14:textId="5A138091" w:rsidR="005A7234" w:rsidRPr="000F1546" w:rsidRDefault="000F1546" w:rsidP="005A7234">
      <w:pPr>
        <w:rPr>
          <w:lang w:val="ru-RU"/>
        </w:rPr>
      </w:pPr>
      <w:r>
        <w:rPr>
          <w:lang w:val="ru-RU"/>
        </w:rPr>
        <w:t xml:space="preserve">11. </w:t>
      </w:r>
      <w:r w:rsidR="005A7234">
        <w:rPr>
          <w:lang w:val="ru-RU"/>
        </w:rPr>
        <w:t>Написать программу, в которой описана иерархия классов: геометрические фигуры</w:t>
      </w:r>
      <w:r w:rsidR="0072637D">
        <w:rPr>
          <w:lang w:val="ru-RU"/>
        </w:rPr>
        <w:t xml:space="preserve"> </w:t>
      </w:r>
      <w:r w:rsidR="005A7234">
        <w:rPr>
          <w:lang w:val="ru-RU"/>
        </w:rPr>
        <w:t>(конус, шар, пирамида). Описать класс для хранения коллекции фигур</w:t>
      </w:r>
      <w:r w:rsidR="0072637D">
        <w:rPr>
          <w:lang w:val="ru-RU"/>
        </w:rPr>
        <w:t xml:space="preserve"> (массива указателей на базовый класс), в котором перегрузить операцию </w:t>
      </w:r>
      <w:r w:rsidR="0072637D" w:rsidRPr="0072637D">
        <w:rPr>
          <w:lang w:val="ru-RU"/>
        </w:rPr>
        <w:t>&lt;&lt;[</w:t>
      </w:r>
      <w:r w:rsidR="0072637D">
        <w:rPr>
          <w:lang w:val="ru-RU"/>
        </w:rPr>
        <w:t xml:space="preserve"> </w:t>
      </w:r>
      <w:r w:rsidR="0072637D" w:rsidRPr="0072637D">
        <w:rPr>
          <w:lang w:val="ru-RU"/>
        </w:rPr>
        <w:t>]&gt;&gt;</w:t>
      </w:r>
      <w:r w:rsidR="0072637D">
        <w:rPr>
          <w:lang w:val="ru-RU"/>
        </w:rPr>
        <w:t xml:space="preserve">, а также реализовать функции подсчета общего объема и площади поверхности. Для базового класса и его потомков перегрузить операции </w:t>
      </w:r>
      <w:r w:rsidRPr="000F1546">
        <w:rPr>
          <w:lang w:val="ru-RU"/>
        </w:rPr>
        <w:t>&lt;==&gt;, &lt;!=&gt;, &lt;=&gt;</w:t>
      </w:r>
      <w:r>
        <w:rPr>
          <w:lang w:val="ru-RU"/>
        </w:rPr>
        <w:t>. Продемонстрировать работу операторов.</w:t>
      </w:r>
    </w:p>
    <w:p w14:paraId="7C0F0B39" w14:textId="7A9F2D7D" w:rsidR="00702078" w:rsidRPr="0060141E" w:rsidRDefault="00306314" w:rsidP="005A7234">
      <w:pPr>
        <w:pStyle w:val="3"/>
        <w:spacing w:before="0" w:after="240" w:line="288" w:lineRule="auto"/>
        <w:rPr>
          <w:sz w:val="26"/>
          <w:szCs w:val="26"/>
        </w:rPr>
      </w:pPr>
      <w:r>
        <w:t>Код программы</w:t>
      </w:r>
    </w:p>
    <w:p w14:paraId="5DA4A7DE" w14:textId="2250065E" w:rsidR="0060141E" w:rsidRPr="0060141E" w:rsidRDefault="0060141E" w:rsidP="0060141E">
      <w:pPr>
        <w:pStyle w:val="1"/>
        <w:jc w:val="left"/>
        <w:rPr>
          <w:rFonts w:cs="Times New Roman"/>
          <w:sz w:val="26"/>
          <w:szCs w:val="26"/>
          <w:lang w:val="en-US"/>
        </w:rPr>
      </w:pPr>
      <w:r w:rsidRPr="0060141E">
        <w:rPr>
          <w:rFonts w:cs="Times New Roman"/>
          <w:sz w:val="26"/>
          <w:szCs w:val="26"/>
          <w:lang w:val="en-US"/>
        </w:rPr>
        <w:t>Figure.h</w:t>
      </w:r>
    </w:p>
    <w:p w14:paraId="3F6BB262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808080"/>
          <w:szCs w:val="26"/>
        </w:rPr>
        <w:t>#pragma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once</w:t>
      </w:r>
    </w:p>
    <w:p w14:paraId="21A72F66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808080"/>
          <w:szCs w:val="26"/>
        </w:rPr>
        <w:t>#include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&lt;iostream&gt;</w:t>
      </w:r>
    </w:p>
    <w:p w14:paraId="25D20EB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808080"/>
          <w:szCs w:val="26"/>
        </w:rPr>
        <w:t>#include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&lt;math.h&gt;</w:t>
      </w:r>
    </w:p>
    <w:p w14:paraId="068B078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1EAB99DC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using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namespace</w:t>
      </w:r>
      <w:r w:rsidRPr="0060141E">
        <w:rPr>
          <w:rFonts w:cs="Times New Roman"/>
          <w:color w:val="000000"/>
          <w:szCs w:val="26"/>
        </w:rPr>
        <w:t xml:space="preserve"> std;</w:t>
      </w:r>
    </w:p>
    <w:p w14:paraId="383A5707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312973AC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class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Figure</w:t>
      </w:r>
    </w:p>
    <w:p w14:paraId="1E4755F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{</w:t>
      </w:r>
    </w:p>
    <w:p w14:paraId="31B8CAD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>:</w:t>
      </w:r>
    </w:p>
    <w:p w14:paraId="1949FD69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virtual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V() = 0;</w:t>
      </w:r>
    </w:p>
    <w:p w14:paraId="468B692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virtual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S() = 0;</w:t>
      </w:r>
    </w:p>
    <w:p w14:paraId="6D4EE0D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virtual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Show() = 0;</w:t>
      </w:r>
    </w:p>
    <w:p w14:paraId="0614EE8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ShowVS();</w:t>
      </w:r>
    </w:p>
    <w:p w14:paraId="6C106BA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bool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8080"/>
          <w:szCs w:val="26"/>
        </w:rPr>
        <w:t>operator==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);</w:t>
      </w:r>
    </w:p>
    <w:p w14:paraId="4CFF4DCC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bool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8080"/>
          <w:szCs w:val="26"/>
        </w:rPr>
        <w:t>operator!=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);</w:t>
      </w:r>
    </w:p>
    <w:p w14:paraId="79585A7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};</w:t>
      </w:r>
    </w:p>
    <w:p w14:paraId="4D93220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208E4E20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0E57EFB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class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Sphere</w:t>
      </w:r>
      <w:r w:rsidRPr="0060141E">
        <w:rPr>
          <w:rFonts w:cs="Times New Roman"/>
          <w:color w:val="000000"/>
          <w:szCs w:val="26"/>
        </w:rPr>
        <w:t xml:space="preserve"> : </w:t>
      </w: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Figure</w:t>
      </w:r>
    </w:p>
    <w:p w14:paraId="5E938A3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{</w:t>
      </w:r>
    </w:p>
    <w:p w14:paraId="5D29E779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const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pi = 3.1415;</w:t>
      </w:r>
    </w:p>
    <w:p w14:paraId="2BA1ED17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r;</w:t>
      </w:r>
    </w:p>
    <w:p w14:paraId="7E1166E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>:</w:t>
      </w:r>
    </w:p>
    <w:p w14:paraId="7CA61DDC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lastRenderedPageBreak/>
        <w:tab/>
        <w:t>Sphere(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r</w:t>
      </w:r>
      <w:r w:rsidRPr="0060141E">
        <w:rPr>
          <w:rFonts w:cs="Times New Roman"/>
          <w:color w:val="000000"/>
          <w:szCs w:val="26"/>
        </w:rPr>
        <w:t>);</w:t>
      </w:r>
    </w:p>
    <w:p w14:paraId="0BD46EB2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6FA75A2F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V()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023BADC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S()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4686193C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Show()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2182F542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2B91AF"/>
          <w:szCs w:val="26"/>
        </w:rPr>
        <w:t>Sphere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008080"/>
          <w:szCs w:val="26"/>
        </w:rPr>
        <w:t>operator=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Sphere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sphere</w:t>
      </w:r>
      <w:r w:rsidRPr="0060141E">
        <w:rPr>
          <w:rFonts w:cs="Times New Roman"/>
          <w:color w:val="000000"/>
          <w:szCs w:val="26"/>
        </w:rPr>
        <w:t>);</w:t>
      </w:r>
    </w:p>
    <w:p w14:paraId="3807A30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};</w:t>
      </w:r>
    </w:p>
    <w:p w14:paraId="1805B99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2EAD3689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class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Pyramid</w:t>
      </w:r>
      <w:r w:rsidRPr="0060141E">
        <w:rPr>
          <w:rFonts w:cs="Times New Roman"/>
          <w:color w:val="000000"/>
          <w:szCs w:val="26"/>
        </w:rPr>
        <w:t xml:space="preserve"> : </w:t>
      </w: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Figure</w:t>
      </w:r>
    </w:p>
    <w:p w14:paraId="4612027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{</w:t>
      </w:r>
    </w:p>
    <w:p w14:paraId="3BF5106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po;</w:t>
      </w:r>
    </w:p>
    <w:p w14:paraId="4384223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60141E">
        <w:rPr>
          <w:rFonts w:cs="Times New Roman"/>
          <w:color w:val="0000FF"/>
          <w:szCs w:val="26"/>
          <w:lang w:val="ru-RU"/>
        </w:rPr>
        <w:t>protected</w:t>
      </w:r>
      <w:r w:rsidRPr="0060141E">
        <w:rPr>
          <w:rFonts w:cs="Times New Roman"/>
          <w:color w:val="000000"/>
          <w:szCs w:val="26"/>
          <w:lang w:val="ru-RU"/>
        </w:rPr>
        <w:t>:</w:t>
      </w:r>
    </w:p>
    <w:p w14:paraId="3F21015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  <w:lang w:val="ru-RU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h;</w:t>
      </w:r>
    </w:p>
    <w:p w14:paraId="703DB91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l;</w:t>
      </w:r>
    </w:p>
    <w:p w14:paraId="0AF216E0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so;</w:t>
      </w:r>
    </w:p>
    <w:p w14:paraId="0464445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>:</w:t>
      </w:r>
    </w:p>
    <w:p w14:paraId="159EF449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  <w:t>Pyramid(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h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l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po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so</w:t>
      </w:r>
      <w:r w:rsidRPr="0060141E">
        <w:rPr>
          <w:rFonts w:cs="Times New Roman"/>
          <w:color w:val="000000"/>
          <w:szCs w:val="26"/>
        </w:rPr>
        <w:t>);</w:t>
      </w:r>
    </w:p>
    <w:p w14:paraId="0E0E41DB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54011DE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V()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49E56C0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S()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016F2AF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Show()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20CFB2A0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2B91AF"/>
          <w:szCs w:val="26"/>
        </w:rPr>
        <w:t>Pyramid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008080"/>
          <w:szCs w:val="26"/>
        </w:rPr>
        <w:t>operator=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Pyramid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pyramid</w:t>
      </w:r>
      <w:r w:rsidRPr="0060141E">
        <w:rPr>
          <w:rFonts w:cs="Times New Roman"/>
          <w:color w:val="000000"/>
          <w:szCs w:val="26"/>
        </w:rPr>
        <w:t>);</w:t>
      </w:r>
    </w:p>
    <w:p w14:paraId="5B0471C0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};</w:t>
      </w:r>
    </w:p>
    <w:p w14:paraId="548CBEFC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36879ED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class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 xml:space="preserve"> : </w:t>
      </w: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Pyramid</w:t>
      </w:r>
    </w:p>
    <w:p w14:paraId="0BE48687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{</w:t>
      </w:r>
    </w:p>
    <w:p w14:paraId="5909B146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const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pi = 3.1415;</w:t>
      </w:r>
    </w:p>
    <w:p w14:paraId="63E2A82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r;</w:t>
      </w:r>
    </w:p>
    <w:p w14:paraId="095A360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>:</w:t>
      </w:r>
    </w:p>
    <w:p w14:paraId="64D6FA5D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  <w:t>Cone(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r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h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l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so</w:t>
      </w:r>
      <w:r w:rsidRPr="0060141E">
        <w:rPr>
          <w:rFonts w:cs="Times New Roman"/>
          <w:color w:val="000000"/>
          <w:szCs w:val="26"/>
        </w:rPr>
        <w:t>);</w:t>
      </w:r>
    </w:p>
    <w:p w14:paraId="264FA37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583FED37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S()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277C4C0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Show() </w:t>
      </w:r>
      <w:r w:rsidRPr="0060141E">
        <w:rPr>
          <w:rFonts w:cs="Times New Roman"/>
          <w:color w:val="0000FF"/>
          <w:szCs w:val="26"/>
        </w:rPr>
        <w:t>override</w:t>
      </w:r>
      <w:r w:rsidRPr="0060141E">
        <w:rPr>
          <w:rFonts w:cs="Times New Roman"/>
          <w:color w:val="000000"/>
          <w:szCs w:val="26"/>
        </w:rPr>
        <w:t>;</w:t>
      </w:r>
    </w:p>
    <w:p w14:paraId="667D2B03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008080"/>
          <w:szCs w:val="26"/>
        </w:rPr>
        <w:t>operator=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);</w:t>
      </w:r>
    </w:p>
    <w:p w14:paraId="6AE8121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};</w:t>
      </w:r>
    </w:p>
    <w:p w14:paraId="6409F94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6DAE0B29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class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FiguresArray</w:t>
      </w:r>
      <w:r w:rsidRPr="0060141E">
        <w:rPr>
          <w:rFonts w:cs="Times New Roman"/>
          <w:color w:val="000000"/>
          <w:szCs w:val="26"/>
        </w:rPr>
        <w:t xml:space="preserve"> {</w:t>
      </w:r>
    </w:p>
    <w:p w14:paraId="48EF1E5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** figures;</w:t>
      </w:r>
    </w:p>
    <w:p w14:paraId="186B4EDD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int</w:t>
      </w:r>
      <w:r w:rsidRPr="0060141E">
        <w:rPr>
          <w:rFonts w:cs="Times New Roman"/>
          <w:color w:val="000000"/>
          <w:szCs w:val="26"/>
        </w:rPr>
        <w:t xml:space="preserve"> count;</w:t>
      </w:r>
    </w:p>
    <w:p w14:paraId="67BD3FA9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public</w:t>
      </w:r>
      <w:r w:rsidRPr="0060141E">
        <w:rPr>
          <w:rFonts w:cs="Times New Roman"/>
          <w:color w:val="000000"/>
          <w:szCs w:val="26"/>
        </w:rPr>
        <w:t>:</w:t>
      </w:r>
    </w:p>
    <w:p w14:paraId="62402C4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  <w:t>FiguresArray();</w:t>
      </w:r>
    </w:p>
    <w:p w14:paraId="52EEAF1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AddBack(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 xml:space="preserve">* </w:t>
      </w:r>
      <w:r w:rsidRPr="0060141E">
        <w:rPr>
          <w:rFonts w:cs="Times New Roman"/>
          <w:color w:val="808080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);</w:t>
      </w:r>
    </w:p>
    <w:p w14:paraId="29C04B18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Show();</w:t>
      </w:r>
    </w:p>
    <w:p w14:paraId="510D989B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 xml:space="preserve">* </w:t>
      </w:r>
      <w:r w:rsidRPr="0060141E">
        <w:rPr>
          <w:rFonts w:cs="Times New Roman"/>
          <w:color w:val="008080"/>
          <w:szCs w:val="26"/>
        </w:rPr>
        <w:t>operator[]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0000FF"/>
          <w:szCs w:val="26"/>
        </w:rPr>
        <w:t>int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i</w:t>
      </w:r>
      <w:r w:rsidRPr="0060141E">
        <w:rPr>
          <w:rFonts w:cs="Times New Roman"/>
          <w:color w:val="000000"/>
          <w:szCs w:val="26"/>
        </w:rPr>
        <w:t>);</w:t>
      </w:r>
    </w:p>
    <w:p w14:paraId="11A457B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60141E">
        <w:rPr>
          <w:rFonts w:cs="Times New Roman"/>
          <w:color w:val="000000"/>
          <w:szCs w:val="26"/>
          <w:lang w:val="ru-RU"/>
        </w:rPr>
        <w:t>};</w:t>
      </w:r>
    </w:p>
    <w:p w14:paraId="68C4CB8F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</w:p>
    <w:p w14:paraId="7310F839" w14:textId="60C217DF" w:rsidR="0060141E" w:rsidRPr="0060141E" w:rsidRDefault="0060141E" w:rsidP="0060141E">
      <w:pPr>
        <w:rPr>
          <w:rFonts w:cs="Times New Roman"/>
          <w:szCs w:val="26"/>
        </w:rPr>
      </w:pPr>
    </w:p>
    <w:p w14:paraId="111AA792" w14:textId="2A5F6BD6" w:rsidR="0060141E" w:rsidRPr="0060141E" w:rsidRDefault="0060141E" w:rsidP="0060141E">
      <w:pPr>
        <w:rPr>
          <w:rFonts w:cs="Times New Roman"/>
          <w:b/>
          <w:bCs/>
          <w:szCs w:val="26"/>
        </w:rPr>
      </w:pPr>
      <w:r w:rsidRPr="0060141E">
        <w:rPr>
          <w:rFonts w:cs="Times New Roman"/>
          <w:b/>
          <w:bCs/>
          <w:szCs w:val="26"/>
        </w:rPr>
        <w:t>Cone.cpp</w:t>
      </w:r>
    </w:p>
    <w:p w14:paraId="205D8FE0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808080"/>
          <w:szCs w:val="26"/>
        </w:rPr>
        <w:t>#include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"figure.h"</w:t>
      </w:r>
    </w:p>
    <w:p w14:paraId="4065457D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0827A05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733EA123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::Cone(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r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h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l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808080"/>
          <w:szCs w:val="26"/>
        </w:rPr>
        <w:t>so</w:t>
      </w:r>
      <w:r w:rsidRPr="0060141E">
        <w:rPr>
          <w:rFonts w:cs="Times New Roman"/>
          <w:color w:val="000000"/>
          <w:szCs w:val="26"/>
        </w:rPr>
        <w:t>) : r(</w:t>
      </w:r>
      <w:r w:rsidRPr="0060141E">
        <w:rPr>
          <w:rFonts w:cs="Times New Roman"/>
          <w:color w:val="808080"/>
          <w:szCs w:val="26"/>
        </w:rPr>
        <w:t>r</w:t>
      </w:r>
      <w:r w:rsidRPr="0060141E">
        <w:rPr>
          <w:rFonts w:cs="Times New Roman"/>
          <w:color w:val="000000"/>
          <w:szCs w:val="26"/>
        </w:rPr>
        <w:t xml:space="preserve">), </w:t>
      </w:r>
      <w:r w:rsidRPr="0060141E">
        <w:rPr>
          <w:rFonts w:cs="Times New Roman"/>
          <w:color w:val="2B91AF"/>
          <w:szCs w:val="26"/>
        </w:rPr>
        <w:t>Pyramid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808080"/>
          <w:szCs w:val="26"/>
        </w:rPr>
        <w:t>h</w:t>
      </w:r>
      <w:r w:rsidRPr="0060141E">
        <w:rPr>
          <w:rFonts w:cs="Times New Roman"/>
          <w:color w:val="000000"/>
          <w:szCs w:val="26"/>
        </w:rPr>
        <w:t xml:space="preserve">, </w:t>
      </w:r>
      <w:r w:rsidRPr="0060141E">
        <w:rPr>
          <w:rFonts w:cs="Times New Roman"/>
          <w:color w:val="808080"/>
          <w:szCs w:val="26"/>
        </w:rPr>
        <w:t>l</w:t>
      </w:r>
      <w:r w:rsidRPr="0060141E">
        <w:rPr>
          <w:rFonts w:cs="Times New Roman"/>
          <w:color w:val="000000"/>
          <w:szCs w:val="26"/>
        </w:rPr>
        <w:t xml:space="preserve">, pi* </w:t>
      </w:r>
      <w:r w:rsidRPr="0060141E">
        <w:rPr>
          <w:rFonts w:cs="Times New Roman"/>
          <w:color w:val="808080"/>
          <w:szCs w:val="26"/>
        </w:rPr>
        <w:t>r</w:t>
      </w:r>
      <w:r w:rsidRPr="0060141E">
        <w:rPr>
          <w:rFonts w:cs="Times New Roman"/>
          <w:color w:val="000000"/>
          <w:szCs w:val="26"/>
        </w:rPr>
        <w:t xml:space="preserve"> * 2, </w:t>
      </w:r>
      <w:r w:rsidRPr="0060141E">
        <w:rPr>
          <w:rFonts w:cs="Times New Roman"/>
          <w:color w:val="808080"/>
          <w:szCs w:val="26"/>
        </w:rPr>
        <w:t>so</w:t>
      </w:r>
      <w:r w:rsidRPr="0060141E">
        <w:rPr>
          <w:rFonts w:cs="Times New Roman"/>
          <w:color w:val="000000"/>
          <w:szCs w:val="26"/>
        </w:rPr>
        <w:t>) {}</w:t>
      </w:r>
    </w:p>
    <w:p w14:paraId="44B8A7C3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7B08BAF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double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::S() {</w:t>
      </w:r>
    </w:p>
    <w:p w14:paraId="18FA128B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return</w:t>
      </w:r>
      <w:r w:rsidRPr="0060141E">
        <w:rPr>
          <w:rFonts w:cs="Times New Roman"/>
          <w:color w:val="000000"/>
          <w:szCs w:val="26"/>
        </w:rPr>
        <w:t xml:space="preserve"> so + pi * r * l;</w:t>
      </w:r>
    </w:p>
    <w:p w14:paraId="4CA60C9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</w:t>
      </w:r>
    </w:p>
    <w:p w14:paraId="193D587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::Show() {</w:t>
      </w:r>
    </w:p>
    <w:p w14:paraId="6176B640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  <w:t xml:space="preserve">cout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"Cone. R = "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r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" H = "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h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" So = "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so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endl;</w:t>
      </w:r>
    </w:p>
    <w:p w14:paraId="223A8ED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</w:t>
      </w:r>
    </w:p>
    <w:p w14:paraId="3B87976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::</w:t>
      </w:r>
      <w:r w:rsidRPr="0060141E">
        <w:rPr>
          <w:rFonts w:cs="Times New Roman"/>
          <w:color w:val="008080"/>
          <w:szCs w:val="26"/>
        </w:rPr>
        <w:t>operator=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Cone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) {</w:t>
      </w:r>
    </w:p>
    <w:p w14:paraId="5BC8A342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this</w:t>
      </w:r>
      <w:r w:rsidRPr="0060141E">
        <w:rPr>
          <w:rFonts w:cs="Times New Roman"/>
          <w:color w:val="000000"/>
          <w:szCs w:val="26"/>
        </w:rPr>
        <w:t xml:space="preserve">-&gt;r = </w:t>
      </w:r>
      <w:r w:rsidRPr="0060141E">
        <w:rPr>
          <w:rFonts w:cs="Times New Roman"/>
          <w:color w:val="808080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.r;</w:t>
      </w:r>
    </w:p>
    <w:p w14:paraId="3B2C0E7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this</w:t>
      </w:r>
      <w:r w:rsidRPr="0060141E">
        <w:rPr>
          <w:rFonts w:cs="Times New Roman"/>
          <w:color w:val="000000"/>
          <w:szCs w:val="26"/>
        </w:rPr>
        <w:t xml:space="preserve">-&gt;h = </w:t>
      </w:r>
      <w:r w:rsidRPr="0060141E">
        <w:rPr>
          <w:rFonts w:cs="Times New Roman"/>
          <w:color w:val="808080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.h;</w:t>
      </w:r>
    </w:p>
    <w:p w14:paraId="2432DB5F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this</w:t>
      </w:r>
      <w:r w:rsidRPr="0060141E">
        <w:rPr>
          <w:rFonts w:cs="Times New Roman"/>
          <w:color w:val="000000"/>
          <w:szCs w:val="26"/>
        </w:rPr>
        <w:t xml:space="preserve">-&gt;l = </w:t>
      </w:r>
      <w:r w:rsidRPr="0060141E">
        <w:rPr>
          <w:rFonts w:cs="Times New Roman"/>
          <w:color w:val="808080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.l;</w:t>
      </w:r>
    </w:p>
    <w:p w14:paraId="4E168894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this</w:t>
      </w:r>
      <w:r w:rsidRPr="0060141E">
        <w:rPr>
          <w:rFonts w:cs="Times New Roman"/>
          <w:color w:val="000000"/>
          <w:szCs w:val="26"/>
        </w:rPr>
        <w:t xml:space="preserve">-&gt;so = </w:t>
      </w:r>
      <w:r w:rsidRPr="0060141E">
        <w:rPr>
          <w:rFonts w:cs="Times New Roman"/>
          <w:color w:val="808080"/>
          <w:szCs w:val="26"/>
        </w:rPr>
        <w:t>cone</w:t>
      </w:r>
      <w:r w:rsidRPr="0060141E">
        <w:rPr>
          <w:rFonts w:cs="Times New Roman"/>
          <w:color w:val="000000"/>
          <w:szCs w:val="26"/>
        </w:rPr>
        <w:t>.so;</w:t>
      </w:r>
    </w:p>
    <w:p w14:paraId="51827107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1436FC87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  <w:lang w:val="ru-RU"/>
        </w:rPr>
        <w:t>return</w:t>
      </w:r>
      <w:r w:rsidRPr="0060141E">
        <w:rPr>
          <w:rFonts w:cs="Times New Roman"/>
          <w:color w:val="000000"/>
          <w:szCs w:val="26"/>
          <w:lang w:val="ru-RU"/>
        </w:rPr>
        <w:t xml:space="preserve"> *</w:t>
      </w:r>
      <w:r w:rsidRPr="0060141E">
        <w:rPr>
          <w:rFonts w:cs="Times New Roman"/>
          <w:color w:val="0000FF"/>
          <w:szCs w:val="26"/>
          <w:lang w:val="ru-RU"/>
        </w:rPr>
        <w:t>this</w:t>
      </w:r>
      <w:r w:rsidRPr="0060141E">
        <w:rPr>
          <w:rFonts w:cs="Times New Roman"/>
          <w:color w:val="000000"/>
          <w:szCs w:val="26"/>
          <w:lang w:val="ru-RU"/>
        </w:rPr>
        <w:t>;</w:t>
      </w:r>
    </w:p>
    <w:p w14:paraId="29B8B873" w14:textId="5455757B" w:rsidR="0060141E" w:rsidRPr="0060141E" w:rsidRDefault="0060141E" w:rsidP="0060141E">
      <w:pPr>
        <w:rPr>
          <w:rFonts w:cs="Times New Roman"/>
          <w:color w:val="000000"/>
          <w:szCs w:val="26"/>
          <w:lang w:val="ru-RU"/>
        </w:rPr>
      </w:pPr>
      <w:r w:rsidRPr="0060141E">
        <w:rPr>
          <w:rFonts w:cs="Times New Roman"/>
          <w:color w:val="000000"/>
          <w:szCs w:val="26"/>
          <w:lang w:val="ru-RU"/>
        </w:rPr>
        <w:t>}</w:t>
      </w:r>
    </w:p>
    <w:p w14:paraId="6D88C540" w14:textId="330412B9" w:rsidR="0060141E" w:rsidRPr="0060141E" w:rsidRDefault="0060141E" w:rsidP="0060141E">
      <w:pPr>
        <w:rPr>
          <w:rFonts w:cs="Times New Roman"/>
          <w:color w:val="000000"/>
          <w:szCs w:val="26"/>
          <w:lang w:val="ru-RU"/>
        </w:rPr>
      </w:pPr>
    </w:p>
    <w:p w14:paraId="3E4F2164" w14:textId="7022FF4B" w:rsidR="0060141E" w:rsidRPr="0060141E" w:rsidRDefault="0060141E" w:rsidP="0060141E">
      <w:pPr>
        <w:rPr>
          <w:rFonts w:cs="Times New Roman"/>
          <w:b/>
          <w:bCs/>
          <w:color w:val="000000"/>
          <w:szCs w:val="26"/>
        </w:rPr>
      </w:pPr>
      <w:r w:rsidRPr="0060141E">
        <w:rPr>
          <w:rFonts w:cs="Times New Roman"/>
          <w:b/>
          <w:bCs/>
          <w:color w:val="000000"/>
          <w:szCs w:val="26"/>
        </w:rPr>
        <w:t>Figure.cpp</w:t>
      </w:r>
    </w:p>
    <w:p w14:paraId="150F5071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808080"/>
          <w:szCs w:val="26"/>
        </w:rPr>
        <w:t>#include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"figure.h"</w:t>
      </w:r>
    </w:p>
    <w:p w14:paraId="078DCE1B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6628871F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void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::ShowVS()</w:t>
      </w:r>
    </w:p>
    <w:p w14:paraId="3BD49BA2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{</w:t>
      </w:r>
    </w:p>
    <w:p w14:paraId="66637AD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  <w:t xml:space="preserve">cout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"V = "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V()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A31515"/>
          <w:szCs w:val="26"/>
        </w:rPr>
        <w:t>" S = "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S() </w:t>
      </w:r>
      <w:r w:rsidRPr="0060141E">
        <w:rPr>
          <w:rFonts w:cs="Times New Roman"/>
          <w:color w:val="008080"/>
          <w:szCs w:val="26"/>
        </w:rPr>
        <w:t>&lt;&lt;</w:t>
      </w:r>
      <w:r w:rsidRPr="0060141E">
        <w:rPr>
          <w:rFonts w:cs="Times New Roman"/>
          <w:color w:val="000000"/>
          <w:szCs w:val="26"/>
        </w:rPr>
        <w:t xml:space="preserve"> endl;</w:t>
      </w:r>
    </w:p>
    <w:p w14:paraId="116CF7B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</w:t>
      </w:r>
    </w:p>
    <w:p w14:paraId="1C678D8F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bool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::</w:t>
      </w:r>
      <w:r w:rsidRPr="0060141E">
        <w:rPr>
          <w:rFonts w:cs="Times New Roman"/>
          <w:color w:val="008080"/>
          <w:szCs w:val="26"/>
        </w:rPr>
        <w:t>operator==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)</w:t>
      </w:r>
    </w:p>
    <w:p w14:paraId="4BAE604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{</w:t>
      </w:r>
    </w:p>
    <w:p w14:paraId="7BB00F2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if</w:t>
      </w:r>
      <w:r w:rsidRPr="0060141E">
        <w:rPr>
          <w:rFonts w:cs="Times New Roman"/>
          <w:color w:val="000000"/>
          <w:szCs w:val="26"/>
        </w:rPr>
        <w:t xml:space="preserve"> (</w:t>
      </w:r>
      <w:r w:rsidRPr="0060141E">
        <w:rPr>
          <w:rFonts w:cs="Times New Roman"/>
          <w:color w:val="0000FF"/>
          <w:szCs w:val="26"/>
        </w:rPr>
        <w:t>this</w:t>
      </w:r>
      <w:r w:rsidRPr="0060141E">
        <w:rPr>
          <w:rFonts w:cs="Times New Roman"/>
          <w:color w:val="000000"/>
          <w:szCs w:val="26"/>
        </w:rPr>
        <w:t xml:space="preserve">-&gt;S() == </w:t>
      </w:r>
      <w:r w:rsidRPr="0060141E">
        <w:rPr>
          <w:rFonts w:cs="Times New Roman"/>
          <w:color w:val="808080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 xml:space="preserve">.S() &amp;&amp; </w:t>
      </w:r>
      <w:r w:rsidRPr="0060141E">
        <w:rPr>
          <w:rFonts w:cs="Times New Roman"/>
          <w:color w:val="0000FF"/>
          <w:szCs w:val="26"/>
        </w:rPr>
        <w:t>this</w:t>
      </w:r>
      <w:r w:rsidRPr="0060141E">
        <w:rPr>
          <w:rFonts w:cs="Times New Roman"/>
          <w:color w:val="000000"/>
          <w:szCs w:val="26"/>
        </w:rPr>
        <w:t xml:space="preserve">-&gt;V() == </w:t>
      </w:r>
      <w:r w:rsidRPr="0060141E">
        <w:rPr>
          <w:rFonts w:cs="Times New Roman"/>
          <w:color w:val="808080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.V())</w:t>
      </w:r>
    </w:p>
    <w:p w14:paraId="2C4348EE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return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true</w:t>
      </w:r>
      <w:r w:rsidRPr="0060141E">
        <w:rPr>
          <w:rFonts w:cs="Times New Roman"/>
          <w:color w:val="000000"/>
          <w:szCs w:val="26"/>
        </w:rPr>
        <w:t>;</w:t>
      </w:r>
    </w:p>
    <w:p w14:paraId="2C51979F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else</w:t>
      </w:r>
    </w:p>
    <w:p w14:paraId="51327B56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00"/>
          <w:szCs w:val="26"/>
        </w:rPr>
        <w:tab/>
      </w:r>
      <w:r w:rsidRPr="0060141E">
        <w:rPr>
          <w:rFonts w:cs="Times New Roman"/>
          <w:color w:val="0000FF"/>
          <w:szCs w:val="26"/>
        </w:rPr>
        <w:t>return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0000FF"/>
          <w:szCs w:val="26"/>
        </w:rPr>
        <w:t>false</w:t>
      </w:r>
      <w:r w:rsidRPr="0060141E">
        <w:rPr>
          <w:rFonts w:cs="Times New Roman"/>
          <w:color w:val="000000"/>
          <w:szCs w:val="26"/>
        </w:rPr>
        <w:t>;</w:t>
      </w:r>
    </w:p>
    <w:p w14:paraId="18B28483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00"/>
          <w:szCs w:val="26"/>
        </w:rPr>
        <w:t>}</w:t>
      </w:r>
    </w:p>
    <w:p w14:paraId="13924925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6E0CC2B7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60141E">
        <w:rPr>
          <w:rFonts w:cs="Times New Roman"/>
          <w:color w:val="0000FF"/>
          <w:szCs w:val="26"/>
        </w:rPr>
        <w:t>bool</w:t>
      </w:r>
      <w:r w:rsidRPr="0060141E">
        <w:rPr>
          <w:rFonts w:cs="Times New Roman"/>
          <w:color w:val="000000"/>
          <w:szCs w:val="26"/>
        </w:rPr>
        <w:t xml:space="preserve"> 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::</w:t>
      </w:r>
      <w:r w:rsidRPr="0060141E">
        <w:rPr>
          <w:rFonts w:cs="Times New Roman"/>
          <w:color w:val="008080"/>
          <w:szCs w:val="26"/>
        </w:rPr>
        <w:t>operator!=</w:t>
      </w:r>
      <w:r w:rsidRPr="0060141E">
        <w:rPr>
          <w:rFonts w:cs="Times New Roman"/>
          <w:color w:val="000000"/>
          <w:szCs w:val="26"/>
        </w:rPr>
        <w:t>(</w:t>
      </w:r>
      <w:r w:rsidRPr="0060141E">
        <w:rPr>
          <w:rFonts w:cs="Times New Roman"/>
          <w:color w:val="2B91AF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 xml:space="preserve">&amp; </w:t>
      </w:r>
      <w:r w:rsidRPr="0060141E">
        <w:rPr>
          <w:rFonts w:cs="Times New Roman"/>
          <w:color w:val="808080"/>
          <w:szCs w:val="26"/>
        </w:rPr>
        <w:t>figure</w:t>
      </w:r>
      <w:r w:rsidRPr="0060141E">
        <w:rPr>
          <w:rFonts w:cs="Times New Roman"/>
          <w:color w:val="000000"/>
          <w:szCs w:val="26"/>
        </w:rPr>
        <w:t>)</w:t>
      </w:r>
    </w:p>
    <w:p w14:paraId="7A96E21C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60141E">
        <w:rPr>
          <w:rFonts w:cs="Times New Roman"/>
          <w:color w:val="000000"/>
          <w:szCs w:val="26"/>
          <w:lang w:val="ru-RU"/>
        </w:rPr>
        <w:t>{</w:t>
      </w:r>
    </w:p>
    <w:p w14:paraId="096D414A" w14:textId="77777777" w:rsidR="0060141E" w:rsidRPr="0060141E" w:rsidRDefault="0060141E" w:rsidP="006014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60141E">
        <w:rPr>
          <w:rFonts w:cs="Times New Roman"/>
          <w:color w:val="000000"/>
          <w:szCs w:val="26"/>
          <w:lang w:val="ru-RU"/>
        </w:rPr>
        <w:tab/>
      </w:r>
      <w:r w:rsidRPr="0060141E">
        <w:rPr>
          <w:rFonts w:cs="Times New Roman"/>
          <w:color w:val="0000FF"/>
          <w:szCs w:val="26"/>
          <w:lang w:val="ru-RU"/>
        </w:rPr>
        <w:t>return</w:t>
      </w:r>
      <w:r w:rsidRPr="0060141E">
        <w:rPr>
          <w:rFonts w:cs="Times New Roman"/>
          <w:color w:val="000000"/>
          <w:szCs w:val="26"/>
          <w:lang w:val="ru-RU"/>
        </w:rPr>
        <w:t xml:space="preserve"> !(*</w:t>
      </w:r>
      <w:r w:rsidRPr="0060141E">
        <w:rPr>
          <w:rFonts w:cs="Times New Roman"/>
          <w:color w:val="0000FF"/>
          <w:szCs w:val="26"/>
          <w:lang w:val="ru-RU"/>
        </w:rPr>
        <w:t>this</w:t>
      </w:r>
      <w:r w:rsidRPr="0060141E">
        <w:rPr>
          <w:rFonts w:cs="Times New Roman"/>
          <w:color w:val="000000"/>
          <w:szCs w:val="26"/>
          <w:lang w:val="ru-RU"/>
        </w:rPr>
        <w:t xml:space="preserve"> </w:t>
      </w:r>
      <w:r w:rsidRPr="0060141E">
        <w:rPr>
          <w:rFonts w:cs="Times New Roman"/>
          <w:color w:val="008080"/>
          <w:szCs w:val="26"/>
          <w:lang w:val="ru-RU"/>
        </w:rPr>
        <w:t>==</w:t>
      </w:r>
      <w:r w:rsidRPr="0060141E">
        <w:rPr>
          <w:rFonts w:cs="Times New Roman"/>
          <w:color w:val="000000"/>
          <w:szCs w:val="26"/>
          <w:lang w:val="ru-RU"/>
        </w:rPr>
        <w:t xml:space="preserve"> </w:t>
      </w:r>
      <w:r w:rsidRPr="0060141E">
        <w:rPr>
          <w:rFonts w:cs="Times New Roman"/>
          <w:color w:val="808080"/>
          <w:szCs w:val="26"/>
          <w:lang w:val="ru-RU"/>
        </w:rPr>
        <w:t>figure</w:t>
      </w:r>
      <w:r w:rsidRPr="0060141E">
        <w:rPr>
          <w:rFonts w:cs="Times New Roman"/>
          <w:color w:val="000000"/>
          <w:szCs w:val="26"/>
          <w:lang w:val="ru-RU"/>
        </w:rPr>
        <w:t>);</w:t>
      </w:r>
    </w:p>
    <w:p w14:paraId="09A8E34D" w14:textId="3F6E63C3" w:rsidR="0060141E" w:rsidRPr="0060141E" w:rsidRDefault="0060141E" w:rsidP="0060141E">
      <w:pPr>
        <w:rPr>
          <w:rFonts w:cs="Times New Roman"/>
          <w:b/>
          <w:bCs/>
          <w:szCs w:val="26"/>
        </w:rPr>
      </w:pPr>
      <w:r w:rsidRPr="0060141E">
        <w:rPr>
          <w:rFonts w:cs="Times New Roman"/>
          <w:color w:val="000000"/>
          <w:szCs w:val="26"/>
          <w:lang w:val="ru-RU"/>
        </w:rPr>
        <w:t>}</w:t>
      </w:r>
    </w:p>
    <w:p w14:paraId="013A19D9" w14:textId="76F39FA4" w:rsidR="0060141E" w:rsidRDefault="0060141E" w:rsidP="0060141E">
      <w:pPr>
        <w:rPr>
          <w:rFonts w:cs="Times New Roman"/>
          <w:szCs w:val="26"/>
        </w:rPr>
      </w:pPr>
    </w:p>
    <w:p w14:paraId="7B404EFC" w14:textId="3C6FCAD8" w:rsidR="00D4007D" w:rsidRPr="00D4007D" w:rsidRDefault="00D4007D" w:rsidP="0060141E">
      <w:pPr>
        <w:rPr>
          <w:rFonts w:cs="Times New Roman"/>
          <w:b/>
          <w:bCs/>
          <w:szCs w:val="26"/>
        </w:rPr>
      </w:pPr>
      <w:r w:rsidRPr="00D4007D">
        <w:rPr>
          <w:rFonts w:cs="Times New Roman"/>
          <w:b/>
          <w:bCs/>
          <w:szCs w:val="26"/>
        </w:rPr>
        <w:t>Pyramid.cpp</w:t>
      </w:r>
    </w:p>
    <w:p w14:paraId="0426991D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808080"/>
          <w:szCs w:val="26"/>
        </w:rPr>
        <w:t>#include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"figure.h"</w:t>
      </w:r>
    </w:p>
    <w:p w14:paraId="57CCA9B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619732C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::Pyramid(</w:t>
      </w: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808080"/>
          <w:szCs w:val="26"/>
        </w:rPr>
        <w:t>h</w:t>
      </w:r>
      <w:r w:rsidRPr="00D4007D">
        <w:rPr>
          <w:rFonts w:cs="Times New Roman"/>
          <w:color w:val="000000"/>
          <w:szCs w:val="26"/>
        </w:rPr>
        <w:t xml:space="preserve">, </w:t>
      </w: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808080"/>
          <w:szCs w:val="26"/>
        </w:rPr>
        <w:t>l</w:t>
      </w:r>
      <w:r w:rsidRPr="00D4007D">
        <w:rPr>
          <w:rFonts w:cs="Times New Roman"/>
          <w:color w:val="000000"/>
          <w:szCs w:val="26"/>
        </w:rPr>
        <w:t xml:space="preserve">, </w:t>
      </w: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808080"/>
          <w:szCs w:val="26"/>
        </w:rPr>
        <w:t>po</w:t>
      </w:r>
      <w:r w:rsidRPr="00D4007D">
        <w:rPr>
          <w:rFonts w:cs="Times New Roman"/>
          <w:color w:val="000000"/>
          <w:szCs w:val="26"/>
        </w:rPr>
        <w:t xml:space="preserve">, </w:t>
      </w: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808080"/>
          <w:szCs w:val="26"/>
        </w:rPr>
        <w:t>so</w:t>
      </w:r>
      <w:r w:rsidRPr="00D4007D">
        <w:rPr>
          <w:rFonts w:cs="Times New Roman"/>
          <w:color w:val="000000"/>
          <w:szCs w:val="26"/>
        </w:rPr>
        <w:t>) : h(</w:t>
      </w:r>
      <w:r w:rsidRPr="00D4007D">
        <w:rPr>
          <w:rFonts w:cs="Times New Roman"/>
          <w:color w:val="808080"/>
          <w:szCs w:val="26"/>
        </w:rPr>
        <w:t>h</w:t>
      </w:r>
      <w:r w:rsidRPr="00D4007D">
        <w:rPr>
          <w:rFonts w:cs="Times New Roman"/>
          <w:color w:val="000000"/>
          <w:szCs w:val="26"/>
        </w:rPr>
        <w:t>), l(</w:t>
      </w:r>
      <w:r w:rsidRPr="00D4007D">
        <w:rPr>
          <w:rFonts w:cs="Times New Roman"/>
          <w:color w:val="808080"/>
          <w:szCs w:val="26"/>
        </w:rPr>
        <w:t>l</w:t>
      </w:r>
      <w:r w:rsidRPr="00D4007D">
        <w:rPr>
          <w:rFonts w:cs="Times New Roman"/>
          <w:color w:val="000000"/>
          <w:szCs w:val="26"/>
        </w:rPr>
        <w:t>), po(</w:t>
      </w:r>
      <w:r w:rsidRPr="00D4007D">
        <w:rPr>
          <w:rFonts w:cs="Times New Roman"/>
          <w:color w:val="808080"/>
          <w:szCs w:val="26"/>
        </w:rPr>
        <w:t>po</w:t>
      </w:r>
      <w:r w:rsidRPr="00D4007D">
        <w:rPr>
          <w:rFonts w:cs="Times New Roman"/>
          <w:color w:val="000000"/>
          <w:szCs w:val="26"/>
        </w:rPr>
        <w:t>), so(</w:t>
      </w:r>
      <w:r w:rsidRPr="00D4007D">
        <w:rPr>
          <w:rFonts w:cs="Times New Roman"/>
          <w:color w:val="808080"/>
          <w:szCs w:val="26"/>
        </w:rPr>
        <w:t>so</w:t>
      </w:r>
      <w:r w:rsidRPr="00D4007D">
        <w:rPr>
          <w:rFonts w:cs="Times New Roman"/>
          <w:color w:val="000000"/>
          <w:szCs w:val="26"/>
        </w:rPr>
        <w:t>) {}</w:t>
      </w:r>
    </w:p>
    <w:p w14:paraId="00832A8D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4304102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::V() {</w:t>
      </w:r>
    </w:p>
    <w:p w14:paraId="0DED8DF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return</w:t>
      </w:r>
      <w:r w:rsidRPr="00D4007D">
        <w:rPr>
          <w:rFonts w:cs="Times New Roman"/>
          <w:color w:val="000000"/>
          <w:szCs w:val="26"/>
        </w:rPr>
        <w:t xml:space="preserve"> (so * h) / 3;</w:t>
      </w:r>
    </w:p>
    <w:p w14:paraId="6D6B956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lastRenderedPageBreak/>
        <w:t>}</w:t>
      </w:r>
    </w:p>
    <w:p w14:paraId="534F0FAB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::S() {</w:t>
      </w:r>
    </w:p>
    <w:p w14:paraId="1B18F428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return</w:t>
      </w:r>
      <w:r w:rsidRPr="00D4007D">
        <w:rPr>
          <w:rFonts w:cs="Times New Roman"/>
          <w:color w:val="000000"/>
          <w:szCs w:val="26"/>
        </w:rPr>
        <w:t xml:space="preserve"> (l * po) / 2 + so;</w:t>
      </w:r>
    </w:p>
    <w:p w14:paraId="275B5EA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}</w:t>
      </w:r>
    </w:p>
    <w:p w14:paraId="7749ED8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void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::Show() {</w:t>
      </w:r>
    </w:p>
    <w:p w14:paraId="6A2A1FD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"Pyramid. H = 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h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 L = 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l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 Po = 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po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 So = 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so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6D1580F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}</w:t>
      </w:r>
    </w:p>
    <w:p w14:paraId="6D0113C3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5D601B3F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 xml:space="preserve">&amp; </w:t>
      </w: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::</w:t>
      </w:r>
      <w:r w:rsidRPr="00D4007D">
        <w:rPr>
          <w:rFonts w:cs="Times New Roman"/>
          <w:color w:val="008080"/>
          <w:szCs w:val="26"/>
        </w:rPr>
        <w:t>operator=</w:t>
      </w:r>
      <w:r w:rsidRPr="00D4007D">
        <w:rPr>
          <w:rFonts w:cs="Times New Roman"/>
          <w:color w:val="000000"/>
          <w:szCs w:val="26"/>
        </w:rPr>
        <w:t>(</w:t>
      </w: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 xml:space="preserve">&amp; </w:t>
      </w:r>
      <w:r w:rsidRPr="00D4007D">
        <w:rPr>
          <w:rFonts w:cs="Times New Roman"/>
          <w:color w:val="808080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)</w:t>
      </w:r>
    </w:p>
    <w:p w14:paraId="4B02200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{</w:t>
      </w:r>
    </w:p>
    <w:p w14:paraId="2B933B6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this</w:t>
      </w:r>
      <w:r w:rsidRPr="00D4007D">
        <w:rPr>
          <w:rFonts w:cs="Times New Roman"/>
          <w:color w:val="000000"/>
          <w:szCs w:val="26"/>
        </w:rPr>
        <w:t xml:space="preserve">-&gt;h = </w:t>
      </w:r>
      <w:r w:rsidRPr="00D4007D">
        <w:rPr>
          <w:rFonts w:cs="Times New Roman"/>
          <w:color w:val="808080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.h;</w:t>
      </w:r>
    </w:p>
    <w:p w14:paraId="4A59D0BA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this</w:t>
      </w:r>
      <w:r w:rsidRPr="00D4007D">
        <w:rPr>
          <w:rFonts w:cs="Times New Roman"/>
          <w:color w:val="000000"/>
          <w:szCs w:val="26"/>
        </w:rPr>
        <w:t xml:space="preserve">-&gt;l = </w:t>
      </w:r>
      <w:r w:rsidRPr="00D4007D">
        <w:rPr>
          <w:rFonts w:cs="Times New Roman"/>
          <w:color w:val="808080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.l;</w:t>
      </w:r>
    </w:p>
    <w:p w14:paraId="72A95D43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this</w:t>
      </w:r>
      <w:r w:rsidRPr="00D4007D">
        <w:rPr>
          <w:rFonts w:cs="Times New Roman"/>
          <w:color w:val="000000"/>
          <w:szCs w:val="26"/>
        </w:rPr>
        <w:t xml:space="preserve">-&gt;so = </w:t>
      </w:r>
      <w:r w:rsidRPr="00D4007D">
        <w:rPr>
          <w:rFonts w:cs="Times New Roman"/>
          <w:color w:val="808080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.so;</w:t>
      </w:r>
    </w:p>
    <w:p w14:paraId="666BD08B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this</w:t>
      </w:r>
      <w:r w:rsidRPr="00D4007D">
        <w:rPr>
          <w:rFonts w:cs="Times New Roman"/>
          <w:color w:val="000000"/>
          <w:szCs w:val="26"/>
        </w:rPr>
        <w:t xml:space="preserve">-&gt;po = </w:t>
      </w:r>
      <w:r w:rsidRPr="00D4007D">
        <w:rPr>
          <w:rFonts w:cs="Times New Roman"/>
          <w:color w:val="808080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>.po;</w:t>
      </w:r>
    </w:p>
    <w:p w14:paraId="512C526A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2C62984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  <w:lang w:val="ru-RU"/>
        </w:rPr>
        <w:t>return</w:t>
      </w:r>
      <w:r w:rsidRPr="00D4007D">
        <w:rPr>
          <w:rFonts w:cs="Times New Roman"/>
          <w:color w:val="000000"/>
          <w:szCs w:val="26"/>
          <w:lang w:val="ru-RU"/>
        </w:rPr>
        <w:t xml:space="preserve"> *</w:t>
      </w:r>
      <w:r w:rsidRPr="00D4007D">
        <w:rPr>
          <w:rFonts w:cs="Times New Roman"/>
          <w:color w:val="0000FF"/>
          <w:szCs w:val="26"/>
          <w:lang w:val="ru-RU"/>
        </w:rPr>
        <w:t>this</w:t>
      </w:r>
      <w:r w:rsidRPr="00D4007D">
        <w:rPr>
          <w:rFonts w:cs="Times New Roman"/>
          <w:color w:val="000000"/>
          <w:szCs w:val="26"/>
          <w:lang w:val="ru-RU"/>
        </w:rPr>
        <w:t>;</w:t>
      </w:r>
    </w:p>
    <w:p w14:paraId="27C58F98" w14:textId="009ADD8D" w:rsidR="00D4007D" w:rsidRDefault="00D4007D" w:rsidP="00D4007D">
      <w:pPr>
        <w:rPr>
          <w:rFonts w:cs="Times New Roman"/>
          <w:color w:val="000000"/>
          <w:szCs w:val="26"/>
          <w:lang w:val="ru-RU"/>
        </w:rPr>
      </w:pPr>
      <w:r w:rsidRPr="00D4007D">
        <w:rPr>
          <w:rFonts w:cs="Times New Roman"/>
          <w:color w:val="000000"/>
          <w:szCs w:val="26"/>
          <w:lang w:val="ru-RU"/>
        </w:rPr>
        <w:t>}</w:t>
      </w:r>
    </w:p>
    <w:p w14:paraId="5032280A" w14:textId="2F36DBDB" w:rsidR="00D4007D" w:rsidRDefault="00D4007D" w:rsidP="00D4007D">
      <w:pPr>
        <w:rPr>
          <w:rFonts w:cs="Times New Roman"/>
          <w:color w:val="000000"/>
          <w:szCs w:val="26"/>
          <w:lang w:val="ru-RU"/>
        </w:rPr>
      </w:pPr>
    </w:p>
    <w:p w14:paraId="669D25CA" w14:textId="7DEE4E11" w:rsidR="00D4007D" w:rsidRPr="00D4007D" w:rsidRDefault="00D4007D" w:rsidP="00D4007D">
      <w:pPr>
        <w:rPr>
          <w:rFonts w:cs="Times New Roman"/>
          <w:b/>
          <w:bCs/>
          <w:color w:val="000000"/>
          <w:szCs w:val="26"/>
        </w:rPr>
      </w:pPr>
      <w:r w:rsidRPr="00D4007D">
        <w:rPr>
          <w:rFonts w:cs="Times New Roman"/>
          <w:b/>
          <w:bCs/>
          <w:color w:val="000000"/>
          <w:szCs w:val="26"/>
        </w:rPr>
        <w:t>Sphere.cpp</w:t>
      </w:r>
    </w:p>
    <w:p w14:paraId="7DA73958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808080"/>
          <w:szCs w:val="26"/>
        </w:rPr>
        <w:t>#include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"figure.h"</w:t>
      </w:r>
    </w:p>
    <w:p w14:paraId="134FD79D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790F523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>::Sphere(</w:t>
      </w: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808080"/>
          <w:szCs w:val="26"/>
        </w:rPr>
        <w:t>r</w:t>
      </w:r>
      <w:r w:rsidRPr="00D4007D">
        <w:rPr>
          <w:rFonts w:cs="Times New Roman"/>
          <w:color w:val="000000"/>
          <w:szCs w:val="26"/>
        </w:rPr>
        <w:t>) : r(</w:t>
      </w:r>
      <w:r w:rsidRPr="00D4007D">
        <w:rPr>
          <w:rFonts w:cs="Times New Roman"/>
          <w:color w:val="808080"/>
          <w:szCs w:val="26"/>
        </w:rPr>
        <w:t>r</w:t>
      </w:r>
      <w:r w:rsidRPr="00D4007D">
        <w:rPr>
          <w:rFonts w:cs="Times New Roman"/>
          <w:color w:val="000000"/>
          <w:szCs w:val="26"/>
        </w:rPr>
        <w:t>) {}</w:t>
      </w:r>
    </w:p>
    <w:p w14:paraId="5BD1D9F3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1CA334B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>::V(){</w:t>
      </w:r>
    </w:p>
    <w:p w14:paraId="3C2935FB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return</w:t>
      </w:r>
      <w:r w:rsidRPr="00D4007D">
        <w:rPr>
          <w:rFonts w:cs="Times New Roman"/>
          <w:color w:val="000000"/>
          <w:szCs w:val="26"/>
        </w:rPr>
        <w:t xml:space="preserve"> (4 * r * r * r * pi) / 3;</w:t>
      </w:r>
    </w:p>
    <w:p w14:paraId="1408A33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}</w:t>
      </w:r>
    </w:p>
    <w:p w14:paraId="2A6973C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2A8C79FB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double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>::S(){</w:t>
      </w:r>
    </w:p>
    <w:p w14:paraId="6A306B5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return</w:t>
      </w:r>
      <w:r w:rsidRPr="00D4007D">
        <w:rPr>
          <w:rFonts w:cs="Times New Roman"/>
          <w:color w:val="000000"/>
          <w:szCs w:val="26"/>
        </w:rPr>
        <w:t xml:space="preserve"> 4 * pi * r * r;</w:t>
      </w:r>
    </w:p>
    <w:p w14:paraId="5E93150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}</w:t>
      </w:r>
    </w:p>
    <w:p w14:paraId="4B9A129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void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>::Show(){</w:t>
      </w:r>
    </w:p>
    <w:p w14:paraId="70C735E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"Sphere. R = 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r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256B574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}</w:t>
      </w:r>
    </w:p>
    <w:p w14:paraId="2200048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75BB732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 xml:space="preserve">&amp; </w:t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>::</w:t>
      </w:r>
      <w:r w:rsidRPr="00D4007D">
        <w:rPr>
          <w:rFonts w:cs="Times New Roman"/>
          <w:color w:val="008080"/>
          <w:szCs w:val="26"/>
        </w:rPr>
        <w:t>operator=</w:t>
      </w:r>
      <w:r w:rsidRPr="00D4007D">
        <w:rPr>
          <w:rFonts w:cs="Times New Roman"/>
          <w:color w:val="000000"/>
          <w:szCs w:val="26"/>
        </w:rPr>
        <w:t>(</w:t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 xml:space="preserve">&amp; </w:t>
      </w:r>
      <w:r w:rsidRPr="00D4007D">
        <w:rPr>
          <w:rFonts w:cs="Times New Roman"/>
          <w:color w:val="808080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>) {</w:t>
      </w:r>
    </w:p>
    <w:p w14:paraId="333EA35F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this</w:t>
      </w:r>
      <w:r w:rsidRPr="00D4007D">
        <w:rPr>
          <w:rFonts w:cs="Times New Roman"/>
          <w:color w:val="000000"/>
          <w:szCs w:val="26"/>
        </w:rPr>
        <w:t xml:space="preserve">-&gt;r = </w:t>
      </w:r>
      <w:r w:rsidRPr="00D4007D">
        <w:rPr>
          <w:rFonts w:cs="Times New Roman"/>
          <w:color w:val="808080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>.r;</w:t>
      </w:r>
    </w:p>
    <w:p w14:paraId="050E508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return</w:t>
      </w:r>
      <w:r w:rsidRPr="00D4007D">
        <w:rPr>
          <w:rFonts w:cs="Times New Roman"/>
          <w:color w:val="000000"/>
          <w:szCs w:val="26"/>
        </w:rPr>
        <w:t xml:space="preserve"> *</w:t>
      </w:r>
      <w:r w:rsidRPr="00D4007D">
        <w:rPr>
          <w:rFonts w:cs="Times New Roman"/>
          <w:color w:val="0000FF"/>
          <w:szCs w:val="26"/>
        </w:rPr>
        <w:t>this</w:t>
      </w:r>
      <w:r w:rsidRPr="00D4007D">
        <w:rPr>
          <w:rFonts w:cs="Times New Roman"/>
          <w:color w:val="000000"/>
          <w:szCs w:val="26"/>
        </w:rPr>
        <w:t>;</w:t>
      </w:r>
    </w:p>
    <w:p w14:paraId="3A35D26B" w14:textId="3EC8104E" w:rsidR="00D4007D" w:rsidRDefault="00D4007D" w:rsidP="00D4007D">
      <w:pPr>
        <w:rPr>
          <w:rFonts w:cs="Times New Roman"/>
          <w:color w:val="000000"/>
          <w:szCs w:val="26"/>
          <w:lang w:val="ru-RU"/>
        </w:rPr>
      </w:pPr>
      <w:r w:rsidRPr="00D4007D">
        <w:rPr>
          <w:rFonts w:cs="Times New Roman"/>
          <w:color w:val="000000"/>
          <w:szCs w:val="26"/>
          <w:lang w:val="ru-RU"/>
        </w:rPr>
        <w:t>}</w:t>
      </w:r>
    </w:p>
    <w:p w14:paraId="1C264AF8" w14:textId="0416BC47" w:rsidR="00D4007D" w:rsidRDefault="00D4007D" w:rsidP="00D4007D">
      <w:pPr>
        <w:rPr>
          <w:rFonts w:cs="Times New Roman"/>
          <w:color w:val="000000"/>
          <w:szCs w:val="26"/>
          <w:lang w:val="ru-RU"/>
        </w:rPr>
      </w:pPr>
    </w:p>
    <w:p w14:paraId="77419B66" w14:textId="4B1B6D5E" w:rsidR="00D4007D" w:rsidRPr="00D4007D" w:rsidRDefault="00D4007D" w:rsidP="00D4007D">
      <w:pPr>
        <w:rPr>
          <w:rFonts w:cs="Times New Roman"/>
          <w:b/>
          <w:bCs/>
          <w:color w:val="000000"/>
          <w:szCs w:val="26"/>
        </w:rPr>
      </w:pPr>
      <w:r w:rsidRPr="00D4007D">
        <w:rPr>
          <w:rFonts w:cs="Times New Roman"/>
          <w:b/>
          <w:bCs/>
          <w:color w:val="000000"/>
          <w:szCs w:val="26"/>
        </w:rPr>
        <w:t>figuresArray</w:t>
      </w:r>
    </w:p>
    <w:p w14:paraId="30CEAE1C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808080"/>
          <w:szCs w:val="26"/>
        </w:rPr>
        <w:t>#include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"figure.h"</w:t>
      </w:r>
    </w:p>
    <w:p w14:paraId="03FA3BB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31D1C9A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2B91AF"/>
          <w:szCs w:val="26"/>
        </w:rPr>
        <w:t>FiguresArray</w:t>
      </w:r>
      <w:r w:rsidRPr="00D4007D">
        <w:rPr>
          <w:rFonts w:cs="Times New Roman"/>
          <w:color w:val="000000"/>
          <w:szCs w:val="26"/>
        </w:rPr>
        <w:t>::FiguresArray() : figures(</w:t>
      </w:r>
      <w:r w:rsidRPr="00D4007D">
        <w:rPr>
          <w:rFonts w:cs="Times New Roman"/>
          <w:color w:val="0000FF"/>
          <w:szCs w:val="26"/>
        </w:rPr>
        <w:t>nullptr</w:t>
      </w:r>
      <w:r w:rsidRPr="00D4007D">
        <w:rPr>
          <w:rFonts w:cs="Times New Roman"/>
          <w:color w:val="000000"/>
          <w:szCs w:val="26"/>
        </w:rPr>
        <w:t>), count(0) {}</w:t>
      </w:r>
    </w:p>
    <w:p w14:paraId="5830D96A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65118CA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void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FiguresArray</w:t>
      </w:r>
      <w:r w:rsidRPr="00D4007D">
        <w:rPr>
          <w:rFonts w:cs="Times New Roman"/>
          <w:color w:val="000000"/>
          <w:szCs w:val="26"/>
        </w:rPr>
        <w:t>::AddBack(</w:t>
      </w:r>
      <w:r w:rsidRPr="00D4007D">
        <w:rPr>
          <w:rFonts w:cs="Times New Roman"/>
          <w:color w:val="2B91AF"/>
          <w:szCs w:val="26"/>
        </w:rPr>
        <w:t>Figure</w:t>
      </w:r>
      <w:r w:rsidRPr="00D4007D">
        <w:rPr>
          <w:rFonts w:cs="Times New Roman"/>
          <w:color w:val="000000"/>
          <w:szCs w:val="26"/>
        </w:rPr>
        <w:t xml:space="preserve">* </w:t>
      </w:r>
      <w:r w:rsidRPr="00D4007D">
        <w:rPr>
          <w:rFonts w:cs="Times New Roman"/>
          <w:color w:val="808080"/>
          <w:szCs w:val="26"/>
        </w:rPr>
        <w:t>figure</w:t>
      </w:r>
      <w:r w:rsidRPr="00D4007D">
        <w:rPr>
          <w:rFonts w:cs="Times New Roman"/>
          <w:color w:val="000000"/>
          <w:szCs w:val="26"/>
        </w:rPr>
        <w:t>) {</w:t>
      </w:r>
    </w:p>
    <w:p w14:paraId="6D4CBD2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lastRenderedPageBreak/>
        <w:tab/>
        <w:t>count++;</w:t>
      </w:r>
    </w:p>
    <w:p w14:paraId="340151A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2B91AF"/>
          <w:szCs w:val="26"/>
        </w:rPr>
        <w:t>Figure</w:t>
      </w:r>
      <w:r w:rsidRPr="00D4007D">
        <w:rPr>
          <w:rFonts w:cs="Times New Roman"/>
          <w:color w:val="000000"/>
          <w:szCs w:val="26"/>
        </w:rPr>
        <w:t>** tempFigures = figures;</w:t>
      </w:r>
    </w:p>
    <w:p w14:paraId="31A5DDB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 xml:space="preserve">figures = </w:t>
      </w:r>
      <w:r w:rsidRPr="00D4007D">
        <w:rPr>
          <w:rFonts w:cs="Times New Roman"/>
          <w:color w:val="0000FF"/>
          <w:szCs w:val="26"/>
        </w:rPr>
        <w:t>new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Figure</w:t>
      </w:r>
      <w:r w:rsidRPr="00D4007D">
        <w:rPr>
          <w:rFonts w:cs="Times New Roman"/>
          <w:color w:val="000000"/>
          <w:szCs w:val="26"/>
        </w:rPr>
        <w:t xml:space="preserve"> * [count];</w:t>
      </w:r>
    </w:p>
    <w:p w14:paraId="433786DA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for</w:t>
      </w:r>
      <w:r w:rsidRPr="00D4007D">
        <w:rPr>
          <w:rFonts w:cs="Times New Roman"/>
          <w:color w:val="000000"/>
          <w:szCs w:val="26"/>
        </w:rPr>
        <w:t xml:space="preserve"> (</w:t>
      </w:r>
      <w:r w:rsidRPr="00D4007D">
        <w:rPr>
          <w:rFonts w:cs="Times New Roman"/>
          <w:color w:val="0000FF"/>
          <w:szCs w:val="26"/>
        </w:rPr>
        <w:t>int</w:t>
      </w:r>
      <w:r w:rsidRPr="00D4007D">
        <w:rPr>
          <w:rFonts w:cs="Times New Roman"/>
          <w:color w:val="000000"/>
          <w:szCs w:val="26"/>
        </w:rPr>
        <w:t xml:space="preserve"> i = 0; i &lt; count - 1; i++) {</w:t>
      </w:r>
    </w:p>
    <w:p w14:paraId="443D3D13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>figures[i] = tempFigures[i];</w:t>
      </w:r>
    </w:p>
    <w:p w14:paraId="7C5CE09C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}</w:t>
      </w:r>
    </w:p>
    <w:p w14:paraId="1221B14B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 xml:space="preserve">figures[count - 1] = </w:t>
      </w:r>
      <w:r w:rsidRPr="00D4007D">
        <w:rPr>
          <w:rFonts w:cs="Times New Roman"/>
          <w:color w:val="808080"/>
          <w:szCs w:val="26"/>
        </w:rPr>
        <w:t>figure</w:t>
      </w:r>
      <w:r w:rsidRPr="00D4007D">
        <w:rPr>
          <w:rFonts w:cs="Times New Roman"/>
          <w:color w:val="000000"/>
          <w:szCs w:val="26"/>
        </w:rPr>
        <w:t>;</w:t>
      </w:r>
    </w:p>
    <w:p w14:paraId="319B3E0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delete[]</w:t>
      </w:r>
      <w:r w:rsidRPr="00D4007D">
        <w:rPr>
          <w:rFonts w:cs="Times New Roman"/>
          <w:color w:val="000000"/>
          <w:szCs w:val="26"/>
        </w:rPr>
        <w:t xml:space="preserve"> tempFigures;</w:t>
      </w:r>
    </w:p>
    <w:p w14:paraId="2BA7335D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}</w:t>
      </w:r>
    </w:p>
    <w:p w14:paraId="486A3FB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2F1A390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void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2B91AF"/>
          <w:szCs w:val="26"/>
        </w:rPr>
        <w:t>FiguresArray</w:t>
      </w:r>
      <w:r w:rsidRPr="00D4007D">
        <w:rPr>
          <w:rFonts w:cs="Times New Roman"/>
          <w:color w:val="000000"/>
          <w:szCs w:val="26"/>
        </w:rPr>
        <w:t>::Show() {</w:t>
      </w:r>
    </w:p>
    <w:p w14:paraId="1C0A7F3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"Figures:"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59BF00E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for</w:t>
      </w:r>
      <w:r w:rsidRPr="00D4007D">
        <w:rPr>
          <w:rFonts w:cs="Times New Roman"/>
          <w:color w:val="000000"/>
          <w:szCs w:val="26"/>
        </w:rPr>
        <w:t xml:space="preserve"> (</w:t>
      </w:r>
      <w:r w:rsidRPr="00D4007D">
        <w:rPr>
          <w:rFonts w:cs="Times New Roman"/>
          <w:color w:val="0000FF"/>
          <w:szCs w:val="26"/>
        </w:rPr>
        <w:t>int</w:t>
      </w:r>
      <w:r w:rsidRPr="00D4007D">
        <w:rPr>
          <w:rFonts w:cs="Times New Roman"/>
          <w:color w:val="000000"/>
          <w:szCs w:val="26"/>
        </w:rPr>
        <w:t xml:space="preserve"> i = 0; i &lt; count; i++) {</w:t>
      </w:r>
    </w:p>
    <w:p w14:paraId="0F925FEF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>figures[i]-&gt;Show();</w:t>
      </w:r>
    </w:p>
    <w:p w14:paraId="7D77084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}</w:t>
      </w:r>
    </w:p>
    <w:p w14:paraId="5A8544F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}</w:t>
      </w:r>
    </w:p>
    <w:p w14:paraId="45B381FC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128E7A9D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2B91AF"/>
          <w:szCs w:val="26"/>
        </w:rPr>
        <w:t>Figure</w:t>
      </w:r>
      <w:r w:rsidRPr="00D4007D">
        <w:rPr>
          <w:rFonts w:cs="Times New Roman"/>
          <w:color w:val="000000"/>
          <w:szCs w:val="26"/>
        </w:rPr>
        <w:t xml:space="preserve">* </w:t>
      </w:r>
      <w:r w:rsidRPr="00D4007D">
        <w:rPr>
          <w:rFonts w:cs="Times New Roman"/>
          <w:color w:val="2B91AF"/>
          <w:szCs w:val="26"/>
        </w:rPr>
        <w:t>FiguresArray</w:t>
      </w:r>
      <w:r w:rsidRPr="00D4007D">
        <w:rPr>
          <w:rFonts w:cs="Times New Roman"/>
          <w:color w:val="000000"/>
          <w:szCs w:val="26"/>
        </w:rPr>
        <w:t>::</w:t>
      </w:r>
      <w:r w:rsidRPr="00D4007D">
        <w:rPr>
          <w:rFonts w:cs="Times New Roman"/>
          <w:color w:val="008080"/>
          <w:szCs w:val="26"/>
        </w:rPr>
        <w:t>operator[]</w:t>
      </w:r>
      <w:r w:rsidRPr="00D4007D">
        <w:rPr>
          <w:rFonts w:cs="Times New Roman"/>
          <w:color w:val="000000"/>
          <w:szCs w:val="26"/>
        </w:rPr>
        <w:t>(</w:t>
      </w:r>
      <w:r w:rsidRPr="00D4007D">
        <w:rPr>
          <w:rFonts w:cs="Times New Roman"/>
          <w:color w:val="0000FF"/>
          <w:szCs w:val="26"/>
        </w:rPr>
        <w:t>int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808080"/>
          <w:szCs w:val="26"/>
        </w:rPr>
        <w:t>i</w:t>
      </w:r>
      <w:r w:rsidRPr="00D4007D">
        <w:rPr>
          <w:rFonts w:cs="Times New Roman"/>
          <w:color w:val="000000"/>
          <w:szCs w:val="26"/>
        </w:rPr>
        <w:t>)</w:t>
      </w:r>
    </w:p>
    <w:p w14:paraId="7F02993F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{</w:t>
      </w:r>
    </w:p>
    <w:p w14:paraId="21BDF94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if</w:t>
      </w:r>
      <w:r w:rsidRPr="00D4007D">
        <w:rPr>
          <w:rFonts w:cs="Times New Roman"/>
          <w:color w:val="000000"/>
          <w:szCs w:val="26"/>
        </w:rPr>
        <w:t xml:space="preserve"> (</w:t>
      </w:r>
      <w:r w:rsidRPr="00D4007D">
        <w:rPr>
          <w:rFonts w:cs="Times New Roman"/>
          <w:color w:val="808080"/>
          <w:szCs w:val="26"/>
        </w:rPr>
        <w:t>i</w:t>
      </w:r>
      <w:r w:rsidRPr="00D4007D">
        <w:rPr>
          <w:rFonts w:cs="Times New Roman"/>
          <w:color w:val="000000"/>
          <w:szCs w:val="26"/>
        </w:rPr>
        <w:t xml:space="preserve"> &lt; 0 || </w:t>
      </w:r>
      <w:r w:rsidRPr="00D4007D">
        <w:rPr>
          <w:rFonts w:cs="Times New Roman"/>
          <w:color w:val="808080"/>
          <w:szCs w:val="26"/>
        </w:rPr>
        <w:t>i</w:t>
      </w:r>
      <w:r w:rsidRPr="00D4007D">
        <w:rPr>
          <w:rFonts w:cs="Times New Roman"/>
          <w:color w:val="000000"/>
          <w:szCs w:val="26"/>
        </w:rPr>
        <w:t xml:space="preserve"> &gt;= count)</w:t>
      </w:r>
    </w:p>
    <w:p w14:paraId="1010E82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throw</w:t>
      </w:r>
      <w:r w:rsidRPr="00D4007D">
        <w:rPr>
          <w:rFonts w:cs="Times New Roman"/>
          <w:color w:val="000000"/>
          <w:szCs w:val="26"/>
        </w:rPr>
        <w:t xml:space="preserve"> - 1;</w:t>
      </w:r>
    </w:p>
    <w:p w14:paraId="73A694A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  <w:lang w:val="ru-RU"/>
        </w:rPr>
        <w:t>return</w:t>
      </w:r>
      <w:r w:rsidRPr="00D4007D">
        <w:rPr>
          <w:rFonts w:cs="Times New Roman"/>
          <w:color w:val="000000"/>
          <w:szCs w:val="26"/>
          <w:lang w:val="ru-RU"/>
        </w:rPr>
        <w:t xml:space="preserve"> figures[</w:t>
      </w:r>
      <w:r w:rsidRPr="00D4007D">
        <w:rPr>
          <w:rFonts w:cs="Times New Roman"/>
          <w:color w:val="808080"/>
          <w:szCs w:val="26"/>
          <w:lang w:val="ru-RU"/>
        </w:rPr>
        <w:t>i</w:t>
      </w:r>
      <w:r w:rsidRPr="00D4007D">
        <w:rPr>
          <w:rFonts w:cs="Times New Roman"/>
          <w:color w:val="000000"/>
          <w:szCs w:val="26"/>
          <w:lang w:val="ru-RU"/>
        </w:rPr>
        <w:t>];</w:t>
      </w:r>
    </w:p>
    <w:p w14:paraId="763F8AC8" w14:textId="11B15FF9" w:rsidR="00D4007D" w:rsidRDefault="00D4007D" w:rsidP="00D4007D">
      <w:pPr>
        <w:rPr>
          <w:rFonts w:cs="Times New Roman"/>
          <w:color w:val="000000"/>
          <w:szCs w:val="26"/>
          <w:lang w:val="ru-RU"/>
        </w:rPr>
      </w:pPr>
      <w:r w:rsidRPr="00D4007D">
        <w:rPr>
          <w:rFonts w:cs="Times New Roman"/>
          <w:color w:val="000000"/>
          <w:szCs w:val="26"/>
          <w:lang w:val="ru-RU"/>
        </w:rPr>
        <w:t>}</w:t>
      </w:r>
    </w:p>
    <w:p w14:paraId="5CBB94A5" w14:textId="234258D5" w:rsidR="00D4007D" w:rsidRDefault="00D4007D" w:rsidP="00D4007D">
      <w:pPr>
        <w:rPr>
          <w:rFonts w:cs="Times New Roman"/>
          <w:color w:val="000000"/>
          <w:szCs w:val="26"/>
          <w:lang w:val="ru-RU"/>
        </w:rPr>
      </w:pPr>
    </w:p>
    <w:p w14:paraId="4356A385" w14:textId="2E497353" w:rsidR="00D4007D" w:rsidRPr="00D4007D" w:rsidRDefault="00D4007D" w:rsidP="00D4007D">
      <w:pPr>
        <w:rPr>
          <w:rFonts w:cs="Times New Roman"/>
          <w:b/>
          <w:bCs/>
          <w:color w:val="000000"/>
          <w:szCs w:val="26"/>
        </w:rPr>
      </w:pPr>
      <w:r w:rsidRPr="00D4007D">
        <w:rPr>
          <w:rFonts w:cs="Times New Roman"/>
          <w:b/>
          <w:bCs/>
          <w:color w:val="000000"/>
          <w:szCs w:val="26"/>
        </w:rPr>
        <w:t>Sourse.spp</w:t>
      </w:r>
    </w:p>
    <w:p w14:paraId="123C6C9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808080"/>
          <w:szCs w:val="26"/>
        </w:rPr>
        <w:t>#include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"figure.h"</w:t>
      </w:r>
    </w:p>
    <w:p w14:paraId="331E680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3089642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FF"/>
          <w:szCs w:val="26"/>
        </w:rPr>
        <w:t>int</w:t>
      </w:r>
      <w:r w:rsidRPr="00D4007D">
        <w:rPr>
          <w:rFonts w:cs="Times New Roman"/>
          <w:color w:val="000000"/>
          <w:szCs w:val="26"/>
        </w:rPr>
        <w:t xml:space="preserve"> main()</w:t>
      </w:r>
    </w:p>
    <w:p w14:paraId="21D3177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>{</w:t>
      </w:r>
    </w:p>
    <w:p w14:paraId="3A36E82C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 xml:space="preserve"> sphere(3.4);</w:t>
      </w:r>
    </w:p>
    <w:p w14:paraId="6775BA9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sphere.Show();</w:t>
      </w:r>
    </w:p>
    <w:p w14:paraId="2A836408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sphere.ShowVS();</w:t>
      </w:r>
    </w:p>
    <w:p w14:paraId="0DA15D7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028AD6C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 xml:space="preserve"> sphere2(5);</w:t>
      </w:r>
    </w:p>
    <w:p w14:paraId="235D52A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sphere2.Show();</w:t>
      </w:r>
    </w:p>
    <w:p w14:paraId="4E388E6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sphere2.ShowVS();</w:t>
      </w:r>
    </w:p>
    <w:p w14:paraId="6ABC366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517FC23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2B91AF"/>
          <w:szCs w:val="26"/>
        </w:rPr>
        <w:t>Sphere</w:t>
      </w:r>
      <w:r w:rsidRPr="00D4007D">
        <w:rPr>
          <w:rFonts w:cs="Times New Roman"/>
          <w:color w:val="000000"/>
          <w:szCs w:val="26"/>
        </w:rPr>
        <w:t xml:space="preserve"> sphere3(3.4);</w:t>
      </w:r>
    </w:p>
    <w:p w14:paraId="2D4BA08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sphere3.Show();</w:t>
      </w:r>
    </w:p>
    <w:p w14:paraId="495A83B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sphere3.ShowVS();</w:t>
      </w:r>
    </w:p>
    <w:p w14:paraId="307B8BB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0EAC114D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if</w:t>
      </w:r>
      <w:r w:rsidRPr="00D4007D">
        <w:rPr>
          <w:rFonts w:cs="Times New Roman"/>
          <w:color w:val="000000"/>
          <w:szCs w:val="26"/>
        </w:rPr>
        <w:t xml:space="preserve"> (sphere </w:t>
      </w:r>
      <w:r w:rsidRPr="00D4007D">
        <w:rPr>
          <w:rFonts w:cs="Times New Roman"/>
          <w:color w:val="008080"/>
          <w:szCs w:val="26"/>
        </w:rPr>
        <w:t>==</w:t>
      </w:r>
      <w:r w:rsidRPr="00D4007D">
        <w:rPr>
          <w:rFonts w:cs="Times New Roman"/>
          <w:color w:val="000000"/>
          <w:szCs w:val="26"/>
        </w:rPr>
        <w:t xml:space="preserve"> sphere2)</w:t>
      </w:r>
    </w:p>
    <w:p w14:paraId="7A20695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"sphere == sphere2"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4875716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else</w:t>
      </w:r>
    </w:p>
    <w:p w14:paraId="5C8BD3E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"sphere != sphere2"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7B4C54AC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3A5946F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if</w:t>
      </w:r>
      <w:r w:rsidRPr="00D4007D">
        <w:rPr>
          <w:rFonts w:cs="Times New Roman"/>
          <w:color w:val="000000"/>
          <w:szCs w:val="26"/>
        </w:rPr>
        <w:t xml:space="preserve"> (sphere </w:t>
      </w:r>
      <w:r w:rsidRPr="00D4007D">
        <w:rPr>
          <w:rFonts w:cs="Times New Roman"/>
          <w:color w:val="008080"/>
          <w:szCs w:val="26"/>
        </w:rPr>
        <w:t>!=</w:t>
      </w:r>
      <w:r w:rsidRPr="00D4007D">
        <w:rPr>
          <w:rFonts w:cs="Times New Roman"/>
          <w:color w:val="000000"/>
          <w:szCs w:val="26"/>
        </w:rPr>
        <w:t xml:space="preserve"> sphere3)</w:t>
      </w:r>
    </w:p>
    <w:p w14:paraId="0E035A2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"sphere != sphere3"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31A6526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lastRenderedPageBreak/>
        <w:tab/>
      </w:r>
      <w:r w:rsidRPr="00D4007D">
        <w:rPr>
          <w:rFonts w:cs="Times New Roman"/>
          <w:color w:val="0000FF"/>
          <w:szCs w:val="26"/>
        </w:rPr>
        <w:t>else</w:t>
      </w:r>
    </w:p>
    <w:p w14:paraId="54B3F0CA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"sphere == sphere3"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1629582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4B271FFD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 xml:space="preserve">sphere </w:t>
      </w:r>
      <w:r w:rsidRPr="00D4007D">
        <w:rPr>
          <w:rFonts w:cs="Times New Roman"/>
          <w:color w:val="008080"/>
          <w:szCs w:val="26"/>
        </w:rPr>
        <w:t>=</w:t>
      </w:r>
      <w:r w:rsidRPr="00D4007D">
        <w:rPr>
          <w:rFonts w:cs="Times New Roman"/>
          <w:color w:val="000000"/>
          <w:szCs w:val="26"/>
        </w:rPr>
        <w:t xml:space="preserve"> sphere2;</w:t>
      </w:r>
    </w:p>
    <w:p w14:paraId="37030E9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0B5497D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if</w:t>
      </w:r>
      <w:r w:rsidRPr="00D4007D">
        <w:rPr>
          <w:rFonts w:cs="Times New Roman"/>
          <w:color w:val="000000"/>
          <w:szCs w:val="26"/>
        </w:rPr>
        <w:t xml:space="preserve"> (sphere </w:t>
      </w:r>
      <w:r w:rsidRPr="00D4007D">
        <w:rPr>
          <w:rFonts w:cs="Times New Roman"/>
          <w:color w:val="008080"/>
          <w:szCs w:val="26"/>
        </w:rPr>
        <w:t>==</w:t>
      </w:r>
      <w:r w:rsidRPr="00D4007D">
        <w:rPr>
          <w:rFonts w:cs="Times New Roman"/>
          <w:color w:val="000000"/>
          <w:szCs w:val="26"/>
        </w:rPr>
        <w:t xml:space="preserve"> sphere2)</w:t>
      </w:r>
    </w:p>
    <w:p w14:paraId="4752082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"sphere == sphere2"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310F42A4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else</w:t>
      </w:r>
    </w:p>
    <w:p w14:paraId="317C673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"sphere != sphere2"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0C8FA5EF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D4007D">
        <w:rPr>
          <w:rFonts w:cs="Times New Roman"/>
          <w:color w:val="000000"/>
          <w:sz w:val="19"/>
          <w:szCs w:val="19"/>
        </w:rPr>
        <w:tab/>
      </w:r>
    </w:p>
    <w:p w14:paraId="7DDD813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2B91AF"/>
          <w:szCs w:val="26"/>
        </w:rPr>
        <w:t>Pyramid</w:t>
      </w:r>
      <w:r w:rsidRPr="00D4007D">
        <w:rPr>
          <w:rFonts w:cs="Times New Roman"/>
          <w:color w:val="000000"/>
          <w:szCs w:val="26"/>
        </w:rPr>
        <w:t xml:space="preserve"> pyramid(20,8,20,60);</w:t>
      </w:r>
    </w:p>
    <w:p w14:paraId="35B2E81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pyramid.Show();</w:t>
      </w:r>
    </w:p>
    <w:p w14:paraId="2B7E440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pyramid.ShowVS();</w:t>
      </w:r>
    </w:p>
    <w:p w14:paraId="26045E3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109F3B2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2B91AF"/>
          <w:szCs w:val="26"/>
        </w:rPr>
        <w:t>Cone</w:t>
      </w:r>
      <w:r w:rsidRPr="00D4007D">
        <w:rPr>
          <w:rFonts w:cs="Times New Roman"/>
          <w:color w:val="000000"/>
          <w:szCs w:val="26"/>
        </w:rPr>
        <w:t xml:space="preserve"> cone(3,20, 28.2735, 60);</w:t>
      </w:r>
    </w:p>
    <w:p w14:paraId="47ABF79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cone.Show();</w:t>
      </w:r>
    </w:p>
    <w:p w14:paraId="2B473CB2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cone.ShowVS();</w:t>
      </w:r>
    </w:p>
    <w:p w14:paraId="66F0396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28D6FBDC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2B91AF"/>
          <w:szCs w:val="26"/>
        </w:rPr>
        <w:t>FiguresArray</w:t>
      </w:r>
      <w:r w:rsidRPr="00D4007D">
        <w:rPr>
          <w:rFonts w:cs="Times New Roman"/>
          <w:color w:val="000000"/>
          <w:szCs w:val="26"/>
        </w:rPr>
        <w:t xml:space="preserve"> array;</w:t>
      </w:r>
    </w:p>
    <w:p w14:paraId="5A88FFC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array.AddBack(&amp;sphere);</w:t>
      </w:r>
    </w:p>
    <w:p w14:paraId="54C9AC3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array.AddBack(&amp;pyramid);</w:t>
      </w:r>
    </w:p>
    <w:p w14:paraId="57DFBC6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array.AddBack(&amp;cone);</w:t>
      </w:r>
    </w:p>
    <w:p w14:paraId="3D4B84C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1531731A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array.Show();</w:t>
      </w:r>
    </w:p>
    <w:p w14:paraId="251977C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</w:p>
    <w:p w14:paraId="5D13C94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try</w:t>
      </w:r>
    </w:p>
    <w:p w14:paraId="5B1DA266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{</w:t>
      </w:r>
    </w:p>
    <w:p w14:paraId="1AEC1BB1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"Items"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6EEF19B5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for</w:t>
      </w:r>
      <w:r w:rsidRPr="00D4007D">
        <w:rPr>
          <w:rFonts w:cs="Times New Roman"/>
          <w:color w:val="000000"/>
          <w:szCs w:val="26"/>
        </w:rPr>
        <w:t>(</w:t>
      </w:r>
      <w:r w:rsidRPr="00D4007D">
        <w:rPr>
          <w:rFonts w:cs="Times New Roman"/>
          <w:color w:val="0000FF"/>
          <w:szCs w:val="26"/>
        </w:rPr>
        <w:t>int</w:t>
      </w:r>
      <w:r w:rsidRPr="00D4007D">
        <w:rPr>
          <w:rFonts w:cs="Times New Roman"/>
          <w:color w:val="000000"/>
          <w:szCs w:val="26"/>
        </w:rPr>
        <w:t xml:space="preserve"> i = 0; i &lt; 5;i++)</w:t>
      </w:r>
    </w:p>
    <w:p w14:paraId="65BA2EBC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>array</w:t>
      </w:r>
      <w:r w:rsidRPr="00D4007D">
        <w:rPr>
          <w:rFonts w:cs="Times New Roman"/>
          <w:color w:val="008080"/>
          <w:szCs w:val="26"/>
        </w:rPr>
        <w:t>[</w:t>
      </w:r>
      <w:r w:rsidRPr="00D4007D">
        <w:rPr>
          <w:rFonts w:cs="Times New Roman"/>
          <w:color w:val="000000"/>
          <w:szCs w:val="26"/>
        </w:rPr>
        <w:t>i</w:t>
      </w:r>
      <w:r w:rsidRPr="00D4007D">
        <w:rPr>
          <w:rFonts w:cs="Times New Roman"/>
          <w:color w:val="008080"/>
          <w:szCs w:val="26"/>
        </w:rPr>
        <w:t>]</w:t>
      </w:r>
      <w:r w:rsidRPr="00D4007D">
        <w:rPr>
          <w:rFonts w:cs="Times New Roman"/>
          <w:color w:val="000000"/>
          <w:szCs w:val="26"/>
        </w:rPr>
        <w:t>-&gt;Show();</w:t>
      </w:r>
    </w:p>
    <w:p w14:paraId="329FD769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}</w:t>
      </w:r>
    </w:p>
    <w:p w14:paraId="3917AD50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FF"/>
          <w:szCs w:val="26"/>
        </w:rPr>
        <w:t>catch</w:t>
      </w:r>
      <w:r w:rsidRPr="00D4007D">
        <w:rPr>
          <w:rFonts w:cs="Times New Roman"/>
          <w:color w:val="000000"/>
          <w:szCs w:val="26"/>
        </w:rPr>
        <w:t>(</w:t>
      </w:r>
      <w:r w:rsidRPr="00D4007D">
        <w:rPr>
          <w:rFonts w:cs="Times New Roman"/>
          <w:color w:val="0000FF"/>
          <w:szCs w:val="26"/>
        </w:rPr>
        <w:t>int</w:t>
      </w:r>
      <w:r w:rsidRPr="00D4007D">
        <w:rPr>
          <w:rFonts w:cs="Times New Roman"/>
          <w:color w:val="000000"/>
          <w:szCs w:val="26"/>
        </w:rPr>
        <w:t xml:space="preserve"> i)</w:t>
      </w:r>
    </w:p>
    <w:p w14:paraId="5C60AB8E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  <w:t>{</w:t>
      </w:r>
    </w:p>
    <w:p w14:paraId="03A24A18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</w:rPr>
        <w:tab/>
        <w:t xml:space="preserve">cout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A31515"/>
          <w:szCs w:val="26"/>
        </w:rPr>
        <w:t>"out of bounds"</w:t>
      </w:r>
      <w:r w:rsidRPr="00D4007D">
        <w:rPr>
          <w:rFonts w:cs="Times New Roman"/>
          <w:color w:val="000000"/>
          <w:szCs w:val="26"/>
        </w:rPr>
        <w:t xml:space="preserve"> </w:t>
      </w:r>
      <w:r w:rsidRPr="00D4007D">
        <w:rPr>
          <w:rFonts w:cs="Times New Roman"/>
          <w:color w:val="008080"/>
          <w:szCs w:val="26"/>
        </w:rPr>
        <w:t>&lt;&lt;</w:t>
      </w:r>
      <w:r w:rsidRPr="00D4007D">
        <w:rPr>
          <w:rFonts w:cs="Times New Roman"/>
          <w:color w:val="000000"/>
          <w:szCs w:val="26"/>
        </w:rPr>
        <w:t xml:space="preserve"> endl;</w:t>
      </w:r>
    </w:p>
    <w:p w14:paraId="04013697" w14:textId="77777777" w:rsidR="00D4007D" w:rsidRPr="00D4007D" w:rsidRDefault="00D4007D" w:rsidP="00D4007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6"/>
          <w:lang w:val="ru-RU"/>
        </w:rPr>
      </w:pPr>
      <w:r w:rsidRPr="00D4007D">
        <w:rPr>
          <w:rFonts w:cs="Times New Roman"/>
          <w:color w:val="000000"/>
          <w:szCs w:val="26"/>
        </w:rPr>
        <w:tab/>
      </w:r>
      <w:r w:rsidRPr="00D4007D">
        <w:rPr>
          <w:rFonts w:cs="Times New Roman"/>
          <w:color w:val="000000"/>
          <w:szCs w:val="26"/>
          <w:lang w:val="ru-RU"/>
        </w:rPr>
        <w:t>}</w:t>
      </w:r>
    </w:p>
    <w:p w14:paraId="52D9F0D9" w14:textId="3D97F75A" w:rsidR="00D4007D" w:rsidRPr="00D4007D" w:rsidRDefault="00D4007D" w:rsidP="00D4007D">
      <w:pPr>
        <w:rPr>
          <w:rFonts w:cs="Times New Roman"/>
          <w:b/>
          <w:bCs/>
          <w:color w:val="000000"/>
          <w:szCs w:val="26"/>
        </w:rPr>
      </w:pPr>
      <w:r w:rsidRPr="00D4007D">
        <w:rPr>
          <w:rFonts w:cs="Times New Roman"/>
          <w:color w:val="000000"/>
          <w:szCs w:val="26"/>
          <w:lang w:val="ru-RU"/>
        </w:rPr>
        <w:t>}</w:t>
      </w:r>
    </w:p>
    <w:p w14:paraId="5F0DC4F2" w14:textId="77777777" w:rsidR="00D4007D" w:rsidRPr="00D4007D" w:rsidRDefault="00D4007D" w:rsidP="00D4007D">
      <w:pPr>
        <w:rPr>
          <w:rFonts w:cs="Times New Roman"/>
          <w:szCs w:val="26"/>
        </w:rPr>
      </w:pPr>
    </w:p>
    <w:p w14:paraId="3247F421" w14:textId="5C525571" w:rsidR="00306314" w:rsidRDefault="00306314" w:rsidP="00306314">
      <w:pPr>
        <w:pStyle w:val="1"/>
      </w:pPr>
      <w:r>
        <w:lastRenderedPageBreak/>
        <w:t>Результаты программы</w:t>
      </w:r>
    </w:p>
    <w:p w14:paraId="6744438B" w14:textId="4C9BC561" w:rsidR="00306314" w:rsidRDefault="0064427A" w:rsidP="00306314">
      <w:pPr>
        <w:rPr>
          <w:lang/>
        </w:rPr>
      </w:pPr>
      <w:r>
        <w:rPr>
          <w:noProof/>
        </w:rPr>
        <w:drawing>
          <wp:inline distT="0" distB="0" distL="0" distR="0" wp14:anchorId="29FBC50F" wp14:editId="737F9E7A">
            <wp:extent cx="6120765" cy="3267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EA8D" w14:textId="77777777" w:rsidR="00306314" w:rsidRPr="00306314" w:rsidRDefault="00306314" w:rsidP="00306314">
      <w:pPr>
        <w:rPr>
          <w:lang/>
        </w:rPr>
      </w:pPr>
    </w:p>
    <w:p w14:paraId="27BD8D35" w14:textId="64A7714C" w:rsidR="00306314" w:rsidRDefault="00306314" w:rsidP="00306314">
      <w:pPr>
        <w:pStyle w:val="3"/>
      </w:pPr>
      <w:r>
        <w:t>Вывод</w:t>
      </w:r>
    </w:p>
    <w:p w14:paraId="1A26B883" w14:textId="4D6C567B" w:rsidR="00306314" w:rsidRPr="00702078" w:rsidRDefault="00306314" w:rsidP="00306314">
      <w:pPr>
        <w:spacing w:after="240" w:line="288" w:lineRule="auto"/>
        <w:rPr>
          <w:lang/>
        </w:rPr>
      </w:pPr>
      <w:r>
        <w:rPr>
          <w:lang/>
        </w:rPr>
        <w:t xml:space="preserve">Я изучил </w:t>
      </w:r>
      <w:r w:rsidRPr="00702078">
        <w:rPr>
          <w:lang/>
        </w:rPr>
        <w:t>правил</w:t>
      </w:r>
      <w:r>
        <w:rPr>
          <w:lang/>
        </w:rPr>
        <w:t>а</w:t>
      </w:r>
      <w:r w:rsidRPr="00702078">
        <w:rPr>
          <w:lang/>
        </w:rPr>
        <w:t xml:space="preserve"> перегрузки операций и принципов обработки исключений в C++</w:t>
      </w:r>
    </w:p>
    <w:p w14:paraId="06B25C6F" w14:textId="77777777" w:rsidR="00306314" w:rsidRPr="00306314" w:rsidRDefault="00306314" w:rsidP="00306314">
      <w:pPr>
        <w:rPr>
          <w:lang/>
        </w:rPr>
      </w:pPr>
    </w:p>
    <w:sectPr w:rsidR="00306314" w:rsidRPr="00306314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78"/>
    <w:rsid w:val="0006566F"/>
    <w:rsid w:val="000E6733"/>
    <w:rsid w:val="000F1546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A7234"/>
    <w:rsid w:val="0060141E"/>
    <w:rsid w:val="00640F06"/>
    <w:rsid w:val="0064427A"/>
    <w:rsid w:val="006678DA"/>
    <w:rsid w:val="006921F3"/>
    <w:rsid w:val="00702078"/>
    <w:rsid w:val="0072637D"/>
    <w:rsid w:val="0075799C"/>
    <w:rsid w:val="00802126"/>
    <w:rsid w:val="008C23A0"/>
    <w:rsid w:val="00957580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C77961"/>
    <w:rsid w:val="00D4007D"/>
    <w:rsid w:val="00D92CD9"/>
    <w:rsid w:val="00E44AC2"/>
    <w:rsid w:val="00E96207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8A566-3460-44DF-B332-920ABCF4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32</TotalTime>
  <Pages>8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Asus</cp:lastModifiedBy>
  <cp:revision>3</cp:revision>
  <dcterms:created xsi:type="dcterms:W3CDTF">2021-10-15T10:34:00Z</dcterms:created>
  <dcterms:modified xsi:type="dcterms:W3CDTF">2021-12-10T17:54:00Z</dcterms:modified>
</cp:coreProperties>
</file>
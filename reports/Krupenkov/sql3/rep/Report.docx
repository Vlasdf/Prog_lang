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AB592A6" w14:textId="57145AE4" w:rsidR="00702078" w:rsidRPr="00A82208" w:rsidRDefault="00702078" w:rsidP="00702078">
      <w:pPr>
        <w:jc w:val="center"/>
        <w:rPr>
          <w:rFonts w:cs="Times New Roman"/>
          <w:b/>
          <w:sz w:val="28"/>
          <w:szCs w:val="28"/>
        </w:rPr>
      </w:pPr>
      <w:r w:rsidRPr="00702078">
        <w:rPr>
          <w:rFonts w:cs="Times New Roman"/>
          <w:b/>
          <w:sz w:val="28"/>
          <w:szCs w:val="28"/>
          <w:lang w:val="ru-BY"/>
        </w:rPr>
        <w:t>Лабораторная работа №</w:t>
      </w:r>
      <w:r w:rsidR="005667AB" w:rsidRPr="00A82208">
        <w:rPr>
          <w:rFonts w:cs="Times New Roman"/>
          <w:b/>
          <w:sz w:val="28"/>
          <w:szCs w:val="28"/>
          <w:lang w:val="ru-RU"/>
        </w:rPr>
        <w:t>1</w:t>
      </w:r>
      <w:r w:rsidR="00A82208">
        <w:rPr>
          <w:rFonts w:cs="Times New Roman"/>
          <w:b/>
          <w:sz w:val="28"/>
          <w:szCs w:val="28"/>
        </w:rPr>
        <w:t>1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По дисциплине: “Языки программирования”</w:t>
      </w:r>
    </w:p>
    <w:p w14:paraId="18D727B1" w14:textId="58E8C8AC" w:rsidR="00FF0558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Тема: “</w:t>
      </w:r>
      <w:r w:rsidR="002F57E6">
        <w:rPr>
          <w:rFonts w:cs="Times New Roman"/>
          <w:sz w:val="28"/>
          <w:szCs w:val="28"/>
          <w:lang w:val="ru-RU"/>
        </w:rPr>
        <w:t>Создание простых запросов на выборку</w:t>
      </w:r>
      <w:r w:rsidR="00FF0558">
        <w:rPr>
          <w:rFonts w:cs="Times New Roman"/>
          <w:sz w:val="28"/>
          <w:szCs w:val="28"/>
          <w:lang w:val="ru-BY"/>
        </w:rPr>
        <w:t>”</w:t>
      </w:r>
    </w:p>
    <w:p w14:paraId="11A8F48D" w14:textId="660A502C" w:rsidR="00702078" w:rsidRPr="00E061DC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b/>
          <w:bCs/>
          <w:sz w:val="28"/>
          <w:szCs w:val="28"/>
          <w:lang w:val="ru-BY"/>
        </w:rPr>
        <w:t>Вариант №</w:t>
      </w:r>
      <w:r w:rsidR="00E061DC">
        <w:rPr>
          <w:rFonts w:cs="Times New Roman"/>
          <w:b/>
          <w:bCs/>
          <w:sz w:val="28"/>
          <w:szCs w:val="28"/>
          <w:lang w:val="ru-BY"/>
        </w:rPr>
        <w:t>9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 w:val="ru-BY"/>
        </w:rPr>
      </w:pPr>
    </w:p>
    <w:p w14:paraId="5B3AF838" w14:textId="2F914724" w:rsidR="00702078" w:rsidRPr="00A82208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>Выполнил</w:t>
      </w:r>
      <w:r w:rsidRPr="00702078">
        <w:rPr>
          <w:rFonts w:cs="Times New Roman"/>
          <w:sz w:val="28"/>
          <w:szCs w:val="28"/>
          <w:lang w:val="ru-BY"/>
        </w:rPr>
        <w:t xml:space="preserve">: студент 2 курса группы ПО-7              </w:t>
      </w:r>
      <w:r w:rsidR="005667AB">
        <w:rPr>
          <w:rFonts w:cs="Times New Roman"/>
          <w:sz w:val="28"/>
          <w:szCs w:val="28"/>
          <w:lang w:val="ru-BY"/>
        </w:rPr>
        <w:t>Крупенков Михаил Дмитриевич</w:t>
      </w:r>
    </w:p>
    <w:p w14:paraId="00516D1D" w14:textId="16EA87E5" w:rsidR="00702078" w:rsidRPr="00F757CC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 xml:space="preserve">Проверила: </w:t>
      </w:r>
      <w:r w:rsidR="00E061DC" w:rsidRPr="00E061DC">
        <w:rPr>
          <w:rFonts w:cs="Times New Roman"/>
          <w:bCs/>
          <w:sz w:val="28"/>
          <w:szCs w:val="28"/>
          <w:lang w:val="ru-BY"/>
        </w:rPr>
        <w:t>Дряпко А. В.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</w:p>
    <w:p w14:paraId="4B792163" w14:textId="77777777" w:rsidR="005F5A01" w:rsidRDefault="005F5A01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5B5DCBEF" w14:textId="77777777" w:rsidR="00FF0558" w:rsidRPr="00702078" w:rsidRDefault="00FF0558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25F0A6E5" w14:textId="77777777" w:rsidR="00702078" w:rsidRPr="00702078" w:rsidRDefault="00702078" w:rsidP="00702078">
      <w:pPr>
        <w:spacing w:before="600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Брест 2021</w:t>
      </w:r>
    </w:p>
    <w:p w14:paraId="2463D2E8" w14:textId="77777777" w:rsidR="002F57E6" w:rsidRDefault="002F57E6" w:rsidP="002F57E6">
      <w:pPr>
        <w:pStyle w:val="3"/>
        <w:spacing w:before="0" w:after="240" w:line="288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Цель работы:</w:t>
      </w:r>
    </w:p>
    <w:p w14:paraId="249ED265" w14:textId="77777777" w:rsidR="002F57E6" w:rsidRDefault="002F57E6" w:rsidP="002F57E6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>
        <w:rPr>
          <w:rFonts w:cs="Times New Roman"/>
          <w:b w:val="0"/>
          <w:szCs w:val="28"/>
          <w:lang w:val="ru-RU"/>
        </w:rPr>
        <w:t>Изучение простых запросов на выборку.</w:t>
      </w:r>
    </w:p>
    <w:p w14:paraId="7BFA246F" w14:textId="77777777" w:rsidR="002F57E6" w:rsidRDefault="002F57E6" w:rsidP="002F57E6">
      <w:pPr>
        <w:pStyle w:val="a6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Задание: </w:t>
      </w:r>
    </w:p>
    <w:p w14:paraId="4654BBEC" w14:textId="77777777" w:rsidR="002F57E6" w:rsidRDefault="002F57E6" w:rsidP="002F57E6">
      <w:pPr>
        <w:pStyle w:val="a6"/>
        <w:numPr>
          <w:ilvl w:val="0"/>
          <w:numId w:val="1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Изучить </w:t>
      </w:r>
      <w:proofErr w:type="spellStart"/>
      <w:r>
        <w:rPr>
          <w:rFonts w:ascii="TimesNewRomanPSMT" w:hAnsi="TimesNewRomanPSMT"/>
          <w:sz w:val="28"/>
          <w:szCs w:val="28"/>
        </w:rPr>
        <w:t>теоретическии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материал </w:t>
      </w:r>
    </w:p>
    <w:p w14:paraId="3BBA217B" w14:textId="77777777" w:rsidR="002F57E6" w:rsidRDefault="002F57E6" w:rsidP="002F57E6">
      <w:pPr>
        <w:pStyle w:val="a6"/>
        <w:numPr>
          <w:ilvl w:val="0"/>
          <w:numId w:val="1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Создать не менее пяти простых запросов на выборку(придумать запросы и согласовать с преподавателем) </w:t>
      </w:r>
    </w:p>
    <w:p w14:paraId="6EA32FDE" w14:textId="77777777" w:rsidR="002F57E6" w:rsidRDefault="002F57E6" w:rsidP="002F57E6">
      <w:pPr>
        <w:pStyle w:val="a6"/>
        <w:numPr>
          <w:ilvl w:val="0"/>
          <w:numId w:val="1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построить </w:t>
      </w:r>
      <w:proofErr w:type="spellStart"/>
      <w:r>
        <w:rPr>
          <w:rFonts w:ascii="TimesNewRomanPSMT" w:hAnsi="TimesNewRomanPSMT"/>
          <w:sz w:val="28"/>
          <w:szCs w:val="28"/>
        </w:rPr>
        <w:t>многотабличныи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запрос на выборку с использованием объединения </w:t>
      </w:r>
    </w:p>
    <w:p w14:paraId="05703CBB" w14:textId="77777777" w:rsidR="002F57E6" w:rsidRDefault="002F57E6" w:rsidP="002F57E6">
      <w:pPr>
        <w:pStyle w:val="a6"/>
        <w:numPr>
          <w:ilvl w:val="0"/>
          <w:numId w:val="1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построить запрос на выборку, </w:t>
      </w:r>
      <w:proofErr w:type="spellStart"/>
      <w:r>
        <w:rPr>
          <w:rFonts w:ascii="TimesNewRomanPSMT" w:hAnsi="TimesNewRomanPSMT"/>
          <w:sz w:val="28"/>
          <w:szCs w:val="28"/>
        </w:rPr>
        <w:t>содержащии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вложенныи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запрос </w:t>
      </w:r>
    </w:p>
    <w:p w14:paraId="3DD686C2" w14:textId="77777777" w:rsidR="002F57E6" w:rsidRDefault="002F57E6" w:rsidP="002F57E6">
      <w:pPr>
        <w:pStyle w:val="a6"/>
        <w:numPr>
          <w:ilvl w:val="0"/>
          <w:numId w:val="1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Оформить отчет </w:t>
      </w:r>
    </w:p>
    <w:p w14:paraId="72785E90" w14:textId="77777777" w:rsidR="00905CC2" w:rsidRPr="00905CC2" w:rsidRDefault="00905CC2" w:rsidP="00905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</w:p>
    <w:p w14:paraId="155A7636" w14:textId="487F085C" w:rsidR="006304CB" w:rsidRPr="002F57E6" w:rsidRDefault="002F57E6" w:rsidP="002F57E6">
      <w:pPr>
        <w:spacing w:after="0"/>
        <w:rPr>
          <w:rFonts w:cs="Times New Roman"/>
          <w:b/>
          <w:color w:val="000000"/>
          <w:sz w:val="28"/>
          <w:szCs w:val="28"/>
          <w:lang w:val="ru-BY"/>
        </w:rPr>
      </w:pPr>
      <w:r>
        <w:rPr>
          <w:rFonts w:cs="Times New Roman"/>
          <w:b/>
          <w:color w:val="000000"/>
          <w:sz w:val="28"/>
          <w:szCs w:val="28"/>
          <w:lang w:val="ru-BY"/>
        </w:rPr>
        <w:t>Из предыдущей лабораторной работы:</w:t>
      </w:r>
      <w:r w:rsidR="006304CB" w:rsidRPr="006304CB">
        <w:rPr>
          <w:noProof/>
          <w:lang w:val="ru-BY"/>
        </w:rPr>
        <w:drawing>
          <wp:anchor distT="0" distB="0" distL="114300" distR="114300" simplePos="0" relativeHeight="251661312" behindDoc="0" locked="0" layoutInCell="1" allowOverlap="1" wp14:anchorId="21838FAC" wp14:editId="145F596F">
            <wp:simplePos x="0" y="0"/>
            <wp:positionH relativeFrom="column">
              <wp:posOffset>3810</wp:posOffset>
            </wp:positionH>
            <wp:positionV relativeFrom="paragraph">
              <wp:posOffset>2364740</wp:posOffset>
            </wp:positionV>
            <wp:extent cx="5714365" cy="213360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4CB" w:rsidRPr="00CD730C">
        <w:rPr>
          <w:rFonts w:ascii="JetBrains Mono" w:eastAsia="Times New Roman" w:hAnsi="JetBrains Mono" w:cs="JetBrains Mono"/>
          <w:noProof/>
          <w:color w:val="000000"/>
          <w:sz w:val="20"/>
          <w:szCs w:val="20"/>
          <w:lang w:val="ru-BY" w:eastAsia="ru-BY"/>
        </w:rPr>
        <w:drawing>
          <wp:anchor distT="0" distB="0" distL="114300" distR="114300" simplePos="0" relativeHeight="251659264" behindDoc="0" locked="0" layoutInCell="1" allowOverlap="1" wp14:anchorId="5387A262" wp14:editId="54CDFE71">
            <wp:simplePos x="0" y="0"/>
            <wp:positionH relativeFrom="column">
              <wp:posOffset>3299460</wp:posOffset>
            </wp:positionH>
            <wp:positionV relativeFrom="paragraph">
              <wp:posOffset>302895</wp:posOffset>
            </wp:positionV>
            <wp:extent cx="3209925" cy="1934210"/>
            <wp:effectExtent l="0" t="0" r="9525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4CB" w:rsidRPr="00CD730C">
        <w:rPr>
          <w:rFonts w:ascii="JetBrains Mono" w:eastAsia="Times New Roman" w:hAnsi="JetBrains Mono" w:cs="JetBrains Mono"/>
          <w:noProof/>
          <w:color w:val="000000"/>
          <w:sz w:val="20"/>
          <w:szCs w:val="20"/>
          <w:lang w:val="ru-BY" w:eastAsia="ru-BY"/>
        </w:rPr>
        <w:drawing>
          <wp:anchor distT="0" distB="0" distL="114300" distR="114300" simplePos="0" relativeHeight="251662336" behindDoc="1" locked="0" layoutInCell="1" allowOverlap="1" wp14:anchorId="55C313FD" wp14:editId="33DE57BF">
            <wp:simplePos x="0" y="0"/>
            <wp:positionH relativeFrom="column">
              <wp:posOffset>3810</wp:posOffset>
            </wp:positionH>
            <wp:positionV relativeFrom="paragraph">
              <wp:posOffset>311150</wp:posOffset>
            </wp:positionV>
            <wp:extent cx="3209925" cy="1108710"/>
            <wp:effectExtent l="0" t="0" r="9525" b="0"/>
            <wp:wrapTight wrapText="bothSides">
              <wp:wrapPolygon edited="0">
                <wp:start x="0" y="0"/>
                <wp:lineTo x="0" y="21155"/>
                <wp:lineTo x="21536" y="21155"/>
                <wp:lineTo x="2153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BY"/>
        </w:rPr>
        <w:t xml:space="preserve"> </w:t>
      </w:r>
    </w:p>
    <w:p w14:paraId="037D78AB" w14:textId="39BC23FE" w:rsidR="006304CB" w:rsidRDefault="006304CB" w:rsidP="00CD730C">
      <w:pPr>
        <w:rPr>
          <w:b/>
          <w:bCs/>
          <w:lang w:val="ru-BY"/>
        </w:rPr>
      </w:pPr>
    </w:p>
    <w:p w14:paraId="4CA8B9F9" w14:textId="1578B10E" w:rsidR="002F57E6" w:rsidRDefault="002F57E6" w:rsidP="002F57E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Простые</w:t>
      </w:r>
      <w:r w:rsidRPr="00D46ECE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lang w:val="ru-RU"/>
        </w:rPr>
        <w:t>запрос</w:t>
      </w:r>
      <w:r>
        <w:rPr>
          <w:b/>
          <w:bCs/>
          <w:sz w:val="30"/>
          <w:szCs w:val="30"/>
          <w:lang w:val="ru-BY"/>
        </w:rPr>
        <w:t>ы</w:t>
      </w:r>
      <w:r w:rsidRPr="00D46ECE">
        <w:rPr>
          <w:b/>
          <w:bCs/>
          <w:sz w:val="30"/>
          <w:szCs w:val="30"/>
        </w:rPr>
        <w:t>:</w:t>
      </w:r>
    </w:p>
    <w:p w14:paraId="522D350F" w14:textId="77777777" w:rsidR="00D46ECE" w:rsidRPr="00D46ECE" w:rsidRDefault="00D46ECE" w:rsidP="002F57E6">
      <w:pPr>
        <w:rPr>
          <w:b/>
          <w:bCs/>
          <w:sz w:val="30"/>
          <w:szCs w:val="30"/>
        </w:rPr>
      </w:pPr>
    </w:p>
    <w:p w14:paraId="4F679603" w14:textId="65AE2A8A" w:rsidR="00D46ECE" w:rsidRPr="00D46ECE" w:rsidRDefault="00D46ECE" w:rsidP="00D4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proofErr w:type="spellStart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select</w:t>
      </w:r>
      <w:proofErr w:type="spellEnd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D46EC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 xml:space="preserve">* </w:t>
      </w:r>
      <w:proofErr w:type="spellStart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D46E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products</w:t>
      </w:r>
      <w:proofErr w:type="spellEnd"/>
      <w:r w:rsidRPr="00D46E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</w:p>
    <w:p w14:paraId="2CDAEDB7" w14:textId="7C1D469F" w:rsidR="006304CB" w:rsidRPr="00D46ECE" w:rsidRDefault="00D46ECE" w:rsidP="00CD730C">
      <w:pPr>
        <w:rPr>
          <w:b/>
          <w:bCs/>
        </w:rPr>
      </w:pPr>
      <w:r w:rsidRPr="00CD730C">
        <w:rPr>
          <w:rFonts w:ascii="JetBrains Mono" w:eastAsia="Times New Roman" w:hAnsi="JetBrains Mono" w:cs="JetBrains Mono"/>
          <w:noProof/>
          <w:color w:val="000000"/>
          <w:sz w:val="20"/>
          <w:szCs w:val="20"/>
          <w:lang w:val="ru-BY" w:eastAsia="ru-BY"/>
        </w:rPr>
        <w:lastRenderedPageBreak/>
        <w:drawing>
          <wp:anchor distT="0" distB="0" distL="114300" distR="114300" simplePos="0" relativeHeight="251664384" behindDoc="0" locked="0" layoutInCell="1" allowOverlap="1" wp14:anchorId="0C18110E" wp14:editId="3A857BEC">
            <wp:simplePos x="0" y="0"/>
            <wp:positionH relativeFrom="column">
              <wp:posOffset>-43815</wp:posOffset>
            </wp:positionH>
            <wp:positionV relativeFrom="paragraph">
              <wp:posOffset>106680</wp:posOffset>
            </wp:positionV>
            <wp:extent cx="2847975" cy="171577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FE9E8" w14:textId="1F71B47B" w:rsidR="00D46ECE" w:rsidRPr="00D46ECE" w:rsidRDefault="00D46ECE" w:rsidP="00D4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D46ECE">
        <w:rPr>
          <w:lang w:val="ru-BY"/>
        </w:rPr>
        <w:drawing>
          <wp:anchor distT="0" distB="0" distL="114300" distR="114300" simplePos="0" relativeHeight="251666432" behindDoc="0" locked="0" layoutInCell="1" allowOverlap="1" wp14:anchorId="4DAB407D" wp14:editId="0641BA69">
            <wp:simplePos x="0" y="0"/>
            <wp:positionH relativeFrom="column">
              <wp:posOffset>3810</wp:posOffset>
            </wp:positionH>
            <wp:positionV relativeFrom="paragraph">
              <wp:posOffset>666750</wp:posOffset>
            </wp:positionV>
            <wp:extent cx="3819525" cy="6953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select</w:t>
      </w:r>
      <w:proofErr w:type="spellEnd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D46EC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*</w:t>
      </w:r>
      <w:r w:rsidRPr="00D46EC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br/>
      </w:r>
      <w:proofErr w:type="spellStart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D46E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manufacturers</w:t>
      </w:r>
      <w:proofErr w:type="spellEnd"/>
      <w:r w:rsidRPr="00D46E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where</w:t>
      </w:r>
      <w:proofErr w:type="spellEnd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D46ECE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country</w:t>
      </w:r>
      <w:proofErr w:type="spellEnd"/>
      <w:r w:rsidRPr="00D46ECE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 </w:t>
      </w:r>
      <w:r w:rsidRPr="00D46E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D46E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'BYN'</w:t>
      </w:r>
      <w:r w:rsidRPr="00D46E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</w:p>
    <w:p w14:paraId="33A656F4" w14:textId="7038249A" w:rsidR="00CD730C" w:rsidRDefault="00CD730C" w:rsidP="00CD730C">
      <w:pPr>
        <w:rPr>
          <w:lang w:val="ru-BY"/>
        </w:rPr>
      </w:pPr>
    </w:p>
    <w:p w14:paraId="1466E08F" w14:textId="3EED0136" w:rsidR="00D46ECE" w:rsidRPr="00D46ECE" w:rsidRDefault="00D46ECE" w:rsidP="00D4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D46ECE">
        <w:rPr>
          <w:lang w:val="ru-BY"/>
        </w:rPr>
        <w:drawing>
          <wp:anchor distT="0" distB="0" distL="114300" distR="114300" simplePos="0" relativeHeight="251668480" behindDoc="0" locked="0" layoutInCell="1" allowOverlap="1" wp14:anchorId="639C6704" wp14:editId="2D167E67">
            <wp:simplePos x="0" y="0"/>
            <wp:positionH relativeFrom="column">
              <wp:posOffset>3810</wp:posOffset>
            </wp:positionH>
            <wp:positionV relativeFrom="paragraph">
              <wp:posOffset>494030</wp:posOffset>
            </wp:positionV>
            <wp:extent cx="1333500" cy="737235"/>
            <wp:effectExtent l="0" t="0" r="0" b="571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select</w:t>
      </w:r>
      <w:proofErr w:type="spellEnd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distinct</w:t>
      </w:r>
      <w:proofErr w:type="spellEnd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D46ECE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country</w:t>
      </w:r>
      <w:proofErr w:type="spellEnd"/>
      <w:r w:rsidRPr="00D46ECE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 </w:t>
      </w:r>
      <w:proofErr w:type="spellStart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as</w:t>
      </w:r>
      <w:proofErr w:type="spellEnd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D46E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countries</w:t>
      </w:r>
      <w:proofErr w:type="spellEnd"/>
      <w:r w:rsidRPr="00D46E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D46E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manufacturers</w:t>
      </w:r>
      <w:proofErr w:type="spellEnd"/>
      <w:r w:rsidRPr="00D46E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</w:p>
    <w:p w14:paraId="40F1B6FE" w14:textId="05855B8D" w:rsidR="00D46ECE" w:rsidRDefault="00D46ECE" w:rsidP="00CD730C">
      <w:pPr>
        <w:rPr>
          <w:lang w:val="ru-BY"/>
        </w:rPr>
      </w:pPr>
    </w:p>
    <w:p w14:paraId="3D1C5CBF" w14:textId="37404453" w:rsidR="00D46ECE" w:rsidRPr="00D46ECE" w:rsidRDefault="00234C78" w:rsidP="00D4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234C78">
        <w:rPr>
          <w:lang w:val="ru-BY"/>
        </w:rPr>
        <w:drawing>
          <wp:anchor distT="0" distB="0" distL="114300" distR="114300" simplePos="0" relativeHeight="251670528" behindDoc="0" locked="0" layoutInCell="1" allowOverlap="1" wp14:anchorId="2C11F181" wp14:editId="59A41876">
            <wp:simplePos x="0" y="0"/>
            <wp:positionH relativeFrom="column">
              <wp:posOffset>3810</wp:posOffset>
            </wp:positionH>
            <wp:positionV relativeFrom="paragraph">
              <wp:posOffset>445770</wp:posOffset>
            </wp:positionV>
            <wp:extent cx="2352675" cy="1313815"/>
            <wp:effectExtent l="0" t="0" r="9525" b="63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46ECE"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select</w:t>
      </w:r>
      <w:proofErr w:type="spellEnd"/>
      <w:r w:rsidR="00D46ECE"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="00D46ECE" w:rsidRPr="00D46ECE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count</w:t>
      </w:r>
      <w:proofErr w:type="spellEnd"/>
      <w:r w:rsidR="00D46ECE" w:rsidRPr="00D46E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="00D46ECE" w:rsidRPr="00D46ECE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price</w:t>
      </w:r>
      <w:proofErr w:type="spellEnd"/>
      <w:r w:rsidR="00D46ECE" w:rsidRPr="00D46ECE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 </w:t>
      </w:r>
      <w:proofErr w:type="spellStart"/>
      <w:r w:rsidR="00D46ECE"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="00D46ECE"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="00D46ECE" w:rsidRPr="00D46E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catalog</w:t>
      </w:r>
      <w:proofErr w:type="spellEnd"/>
      <w:r w:rsidR="00D46ECE" w:rsidRPr="00D46E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="00D46ECE"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where</w:t>
      </w:r>
      <w:proofErr w:type="spellEnd"/>
      <w:r w:rsidR="00D46ECE"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="00D46ECE"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not</w:t>
      </w:r>
      <w:proofErr w:type="spellEnd"/>
      <w:r w:rsidR="00D46ECE"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="00D46ECE" w:rsidRPr="00D46ECE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is_18plus </w:t>
      </w:r>
      <w:proofErr w:type="spellStart"/>
      <w:r w:rsidR="00D46ECE"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and</w:t>
      </w:r>
      <w:proofErr w:type="spellEnd"/>
      <w:r w:rsidR="00D46ECE" w:rsidRPr="00D46E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="00D46ECE" w:rsidRPr="00D46ECE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price</w:t>
      </w:r>
      <w:proofErr w:type="spellEnd"/>
      <w:r w:rsidR="00D46ECE" w:rsidRPr="00D46ECE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 </w:t>
      </w:r>
      <w:r w:rsidR="00D46ECE" w:rsidRPr="00D46E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&lt; </w:t>
      </w:r>
      <w:r w:rsidR="00D46ECE" w:rsidRPr="00D46EC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3.14</w:t>
      </w:r>
      <w:r w:rsidR="00D46ECE" w:rsidRPr="00D46E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</w:p>
    <w:p w14:paraId="3857B005" w14:textId="6B56F5A5" w:rsidR="00D46ECE" w:rsidRDefault="00D46ECE" w:rsidP="00CD730C">
      <w:pPr>
        <w:rPr>
          <w:lang w:val="ru-BY"/>
        </w:rPr>
      </w:pPr>
    </w:p>
    <w:p w14:paraId="46FBFE03" w14:textId="3D025644" w:rsidR="00234C78" w:rsidRPr="00234C78" w:rsidRDefault="00234C78" w:rsidP="00234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proofErr w:type="spellStart"/>
      <w:r w:rsidRPr="00234C78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select</w:t>
      </w:r>
      <w:proofErr w:type="spellEnd"/>
      <w:r w:rsidRPr="00234C78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34C78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 xml:space="preserve">* </w:t>
      </w:r>
      <w:proofErr w:type="spellStart"/>
      <w:r w:rsidRPr="00234C78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234C78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34C7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products</w:t>
      </w:r>
      <w:proofErr w:type="spellEnd"/>
      <w:r w:rsidRPr="00234C7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34C78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order</w:t>
      </w:r>
      <w:proofErr w:type="spellEnd"/>
      <w:r w:rsidRPr="00234C78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34C78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by</w:t>
      </w:r>
      <w:proofErr w:type="spellEnd"/>
      <w:r w:rsidRPr="00234C78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34C78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name</w:t>
      </w:r>
      <w:proofErr w:type="spellEnd"/>
      <w:r w:rsidRPr="00234C7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</w:p>
    <w:p w14:paraId="313B68AD" w14:textId="77777777" w:rsidR="00234C78" w:rsidRDefault="00234C78" w:rsidP="00CD730C">
      <w:pPr>
        <w:rPr>
          <w:lang w:val="ru-BY"/>
        </w:rPr>
      </w:pPr>
    </w:p>
    <w:p w14:paraId="539DD82A" w14:textId="4E10EE67" w:rsidR="00234C78" w:rsidRDefault="00234C78" w:rsidP="00CD730C">
      <w:pPr>
        <w:rPr>
          <w:lang w:val="ru-BY"/>
        </w:rPr>
      </w:pPr>
      <w:r w:rsidRPr="00234C78">
        <w:rPr>
          <w:lang w:val="ru-BY"/>
        </w:rPr>
        <w:lastRenderedPageBreak/>
        <w:drawing>
          <wp:inline distT="0" distB="0" distL="0" distR="0" wp14:anchorId="7A96BD15" wp14:editId="03E0BC67">
            <wp:extent cx="3484245" cy="21145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A154" w14:textId="77777777" w:rsidR="00A71FF1" w:rsidRDefault="00A71FF1" w:rsidP="00A71FF1">
      <w:pPr>
        <w:rPr>
          <w:lang w:val="ru-BY"/>
        </w:rPr>
      </w:pPr>
    </w:p>
    <w:p w14:paraId="6CB974F2" w14:textId="1720508D" w:rsidR="00A71FF1" w:rsidRDefault="00A71FF1" w:rsidP="00A71FF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BY"/>
        </w:rPr>
        <w:t>З</w:t>
      </w:r>
      <w:proofErr w:type="spellStart"/>
      <w:r>
        <w:rPr>
          <w:b/>
          <w:bCs/>
          <w:sz w:val="30"/>
          <w:szCs w:val="30"/>
          <w:lang w:val="ru-RU"/>
        </w:rPr>
        <w:t>апрос</w:t>
      </w:r>
      <w:proofErr w:type="spellEnd"/>
      <w:r>
        <w:rPr>
          <w:b/>
          <w:bCs/>
          <w:sz w:val="30"/>
          <w:szCs w:val="30"/>
          <w:lang w:val="ru-BY"/>
        </w:rPr>
        <w:t>ы</w:t>
      </w:r>
      <w:r>
        <w:rPr>
          <w:b/>
          <w:bCs/>
          <w:sz w:val="30"/>
          <w:szCs w:val="30"/>
          <w:lang w:val="ru-BY"/>
        </w:rPr>
        <w:t xml:space="preserve"> с использованием объединения</w:t>
      </w:r>
      <w:r w:rsidRPr="00D46ECE">
        <w:rPr>
          <w:b/>
          <w:bCs/>
          <w:sz w:val="30"/>
          <w:szCs w:val="30"/>
        </w:rPr>
        <w:t>:</w:t>
      </w:r>
    </w:p>
    <w:p w14:paraId="2EE53A0C" w14:textId="77777777" w:rsidR="00A71FF1" w:rsidRPr="00A71FF1" w:rsidRDefault="00A71FF1" w:rsidP="00A71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proofErr w:type="spellStart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select</w:t>
      </w:r>
      <w:proofErr w:type="spellEnd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manufacturers.</w:t>
      </w:r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country</w:t>
      </w:r>
      <w:proofErr w:type="spellEnd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manufacturers.</w:t>
      </w:r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name</w:t>
      </w:r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products.</w:t>
      </w:r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name </w:t>
      </w:r>
      <w:proofErr w:type="spellStart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manufacturers</w:t>
      </w:r>
      <w:proofErr w:type="spellEnd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join</w:t>
      </w:r>
      <w:proofErr w:type="spellEnd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products</w:t>
      </w:r>
      <w:proofErr w:type="spellEnd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on</w:t>
      </w:r>
      <w:proofErr w:type="spellEnd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manufacturers.</w:t>
      </w:r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id </w:t>
      </w:r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products.</w:t>
      </w:r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manufacturer</w:t>
      </w:r>
      <w:proofErr w:type="spellEnd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</w:p>
    <w:p w14:paraId="1DF6D9EC" w14:textId="305BA1EC" w:rsidR="00234C78" w:rsidRDefault="00A71FF1" w:rsidP="00CD730C">
      <w:pPr>
        <w:rPr>
          <w:lang w:val="ru-BY"/>
        </w:rPr>
      </w:pPr>
      <w:r w:rsidRPr="00A71FF1">
        <w:rPr>
          <w:lang w:val="ru-BY"/>
        </w:rPr>
        <w:drawing>
          <wp:anchor distT="0" distB="0" distL="114300" distR="114300" simplePos="0" relativeHeight="251672576" behindDoc="0" locked="0" layoutInCell="1" allowOverlap="1" wp14:anchorId="465F9734" wp14:editId="0672C299">
            <wp:simplePos x="0" y="0"/>
            <wp:positionH relativeFrom="column">
              <wp:posOffset>3810</wp:posOffset>
            </wp:positionH>
            <wp:positionV relativeFrom="paragraph">
              <wp:posOffset>309245</wp:posOffset>
            </wp:positionV>
            <wp:extent cx="4343400" cy="2070735"/>
            <wp:effectExtent l="0" t="0" r="0" b="571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4BBB0" w14:textId="1E29E6A1" w:rsidR="00234C78" w:rsidRDefault="00234C78" w:rsidP="00CD730C">
      <w:pPr>
        <w:rPr>
          <w:lang w:val="ru-BY"/>
        </w:rPr>
      </w:pPr>
    </w:p>
    <w:p w14:paraId="36755BFF" w14:textId="5CA030F8" w:rsidR="00A71FF1" w:rsidRPr="00A71FF1" w:rsidRDefault="00A71FF1" w:rsidP="00A71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A71FF1">
        <w:rPr>
          <w:lang w:val="ru-BY"/>
        </w:rPr>
        <w:drawing>
          <wp:anchor distT="0" distB="0" distL="114300" distR="114300" simplePos="0" relativeHeight="251674624" behindDoc="0" locked="0" layoutInCell="1" allowOverlap="1" wp14:anchorId="33B29BD9" wp14:editId="4C27B676">
            <wp:simplePos x="0" y="0"/>
            <wp:positionH relativeFrom="column">
              <wp:posOffset>0</wp:posOffset>
            </wp:positionH>
            <wp:positionV relativeFrom="paragraph">
              <wp:posOffset>833755</wp:posOffset>
            </wp:positionV>
            <wp:extent cx="6120765" cy="164401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select</w:t>
      </w:r>
      <w:proofErr w:type="spellEnd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m</w:t>
      </w:r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.</w:t>
      </w:r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country</w:t>
      </w:r>
      <w:proofErr w:type="spellEnd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m</w:t>
      </w:r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.</w:t>
      </w:r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name </w:t>
      </w:r>
      <w:proofErr w:type="spellStart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as</w:t>
      </w:r>
      <w:proofErr w:type="spellEnd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manufacturer</w:t>
      </w:r>
      <w:proofErr w:type="spellEnd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p.</w:t>
      </w:r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name</w:t>
      </w:r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</w:t>
      </w:r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.</w:t>
      </w:r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is_18plus</w:t>
      </w:r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</w:t>
      </w:r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.</w:t>
      </w:r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price</w:t>
      </w:r>
      <w:proofErr w:type="spellEnd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</w:t>
      </w:r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.</w:t>
      </w:r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count</w:t>
      </w:r>
      <w:proofErr w:type="spellEnd"/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 </w:t>
      </w:r>
      <w:proofErr w:type="spellStart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manufacturers</w:t>
      </w:r>
      <w:proofErr w:type="spellEnd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m</w:t>
      </w:r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br/>
      </w:r>
      <w:proofErr w:type="spellStart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join</w:t>
      </w:r>
      <w:proofErr w:type="spellEnd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products</w:t>
      </w:r>
      <w:proofErr w:type="spellEnd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p </w:t>
      </w:r>
      <w:proofErr w:type="spellStart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on</w:t>
      </w:r>
      <w:proofErr w:type="spellEnd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m</w:t>
      </w:r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.</w:t>
      </w:r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id </w:t>
      </w:r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p.</w:t>
      </w:r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manufacturer</w:t>
      </w:r>
      <w:proofErr w:type="spellEnd"/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br/>
      </w:r>
      <w:proofErr w:type="spellStart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join</w:t>
      </w:r>
      <w:proofErr w:type="spellEnd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catalog</w:t>
      </w:r>
      <w:proofErr w:type="spellEnd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 </w:t>
      </w:r>
      <w:proofErr w:type="spellStart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on</w:t>
      </w:r>
      <w:proofErr w:type="spellEnd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p.</w:t>
      </w:r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id </w:t>
      </w:r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A71FF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</w:t>
      </w:r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.</w:t>
      </w:r>
      <w:r w:rsidRPr="00A71FF1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product</w:t>
      </w:r>
      <w:proofErr w:type="spellEnd"/>
      <w:r w:rsidRPr="00A71FF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</w:p>
    <w:p w14:paraId="0D179E7C" w14:textId="4345A8B6" w:rsidR="00234C78" w:rsidRDefault="00234C78" w:rsidP="00CD730C">
      <w:pPr>
        <w:rPr>
          <w:lang w:val="ru-BY"/>
        </w:rPr>
      </w:pPr>
    </w:p>
    <w:p w14:paraId="32A164E3" w14:textId="1D944823" w:rsidR="00234C78" w:rsidRDefault="00234C78" w:rsidP="00CD730C">
      <w:pPr>
        <w:rPr>
          <w:lang w:val="ru-BY"/>
        </w:rPr>
      </w:pPr>
    </w:p>
    <w:p w14:paraId="7411A6D5" w14:textId="7DE39741" w:rsidR="00234C78" w:rsidRDefault="00234C78" w:rsidP="00CD730C">
      <w:pPr>
        <w:rPr>
          <w:lang w:val="ru-BY"/>
        </w:rPr>
      </w:pPr>
    </w:p>
    <w:p w14:paraId="26FF6F0D" w14:textId="35A05C40" w:rsidR="00234C78" w:rsidRDefault="00234C78" w:rsidP="00CD730C">
      <w:pPr>
        <w:rPr>
          <w:lang w:val="ru-BY"/>
        </w:rPr>
      </w:pPr>
    </w:p>
    <w:p w14:paraId="06C64434" w14:textId="0A76B612" w:rsidR="00A71FF1" w:rsidRDefault="00A71FF1" w:rsidP="00A71FF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BY"/>
        </w:rPr>
        <w:t>З</w:t>
      </w:r>
      <w:proofErr w:type="spellStart"/>
      <w:r>
        <w:rPr>
          <w:b/>
          <w:bCs/>
          <w:sz w:val="30"/>
          <w:szCs w:val="30"/>
          <w:lang w:val="ru-RU"/>
        </w:rPr>
        <w:t>апрос</w:t>
      </w:r>
      <w:proofErr w:type="spellEnd"/>
      <w:r>
        <w:rPr>
          <w:b/>
          <w:bCs/>
          <w:sz w:val="30"/>
          <w:szCs w:val="30"/>
          <w:lang w:val="ru-BY"/>
        </w:rPr>
        <w:t xml:space="preserve">ы с </w:t>
      </w:r>
      <w:r w:rsidR="004919BB">
        <w:rPr>
          <w:b/>
          <w:bCs/>
          <w:sz w:val="30"/>
          <w:szCs w:val="30"/>
          <w:lang w:val="ru-BY"/>
        </w:rPr>
        <w:t>подзапросами</w:t>
      </w:r>
      <w:r w:rsidRPr="00D46ECE">
        <w:rPr>
          <w:b/>
          <w:bCs/>
          <w:sz w:val="30"/>
          <w:szCs w:val="30"/>
        </w:rPr>
        <w:t>:</w:t>
      </w:r>
    </w:p>
    <w:p w14:paraId="52DDB99D" w14:textId="77777777" w:rsidR="004919BB" w:rsidRPr="004919BB" w:rsidRDefault="004919BB" w:rsidP="00491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proofErr w:type="spellStart"/>
      <w:r w:rsidRPr="004919B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select</w:t>
      </w:r>
      <w:proofErr w:type="spellEnd"/>
      <w:r w:rsidRPr="004919B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4919B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4919B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select</w:t>
      </w:r>
      <w:proofErr w:type="spellEnd"/>
      <w:r w:rsidRPr="004919B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4919B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name</w:t>
      </w:r>
      <w:proofErr w:type="spellEnd"/>
      <w:r w:rsidRPr="004919B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 </w:t>
      </w:r>
      <w:proofErr w:type="spellStart"/>
      <w:r w:rsidRPr="004919B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as</w:t>
      </w:r>
      <w:proofErr w:type="spellEnd"/>
      <w:r w:rsidRPr="004919B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4919B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manufacturer</w:t>
      </w:r>
      <w:proofErr w:type="spellEnd"/>
      <w:r w:rsidRPr="004919B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4919B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4919B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4919B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manufacturers</w:t>
      </w:r>
      <w:proofErr w:type="spellEnd"/>
      <w:r w:rsidRPr="004919B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4919B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where</w:t>
      </w:r>
      <w:proofErr w:type="spellEnd"/>
      <w:r w:rsidRPr="004919B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4919B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manufacturers.</w:t>
      </w:r>
      <w:r w:rsidRPr="004919B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id </w:t>
      </w:r>
      <w:r w:rsidRPr="004919B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4919B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products.</w:t>
      </w:r>
      <w:r w:rsidRPr="004919B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manufacturer</w:t>
      </w:r>
      <w:proofErr w:type="spellEnd"/>
      <w:r w:rsidRPr="004919B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4919B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</w:t>
      </w:r>
      <w:proofErr w:type="spellStart"/>
      <w:r w:rsidRPr="004919B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name</w:t>
      </w:r>
      <w:proofErr w:type="spellEnd"/>
      <w:r w:rsidRPr="004919B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br/>
      </w:r>
      <w:proofErr w:type="spellStart"/>
      <w:r w:rsidRPr="004919B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4919B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4919B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products</w:t>
      </w:r>
      <w:proofErr w:type="spellEnd"/>
      <w:r w:rsidRPr="004919B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4919B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where</w:t>
      </w:r>
      <w:proofErr w:type="spellEnd"/>
      <w:r w:rsidRPr="004919B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4919B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name</w:t>
      </w:r>
      <w:proofErr w:type="spellEnd"/>
      <w:r w:rsidRPr="004919B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 </w:t>
      </w:r>
      <w:r w:rsidRPr="004919B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4919B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'сметана и зелень'</w:t>
      </w:r>
      <w:r w:rsidRPr="004919B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</w:p>
    <w:p w14:paraId="25E14DC5" w14:textId="5B06BBEE" w:rsidR="00234C78" w:rsidRPr="004919BB" w:rsidRDefault="004919BB" w:rsidP="00CD730C">
      <w:pPr>
        <w:rPr>
          <w:lang w:val="ru-BY"/>
        </w:rPr>
      </w:pPr>
      <w:r w:rsidRPr="004919BB">
        <w:rPr>
          <w:lang w:val="ru-BY"/>
        </w:rPr>
        <w:drawing>
          <wp:anchor distT="0" distB="0" distL="114300" distR="114300" simplePos="0" relativeHeight="251676672" behindDoc="0" locked="0" layoutInCell="1" allowOverlap="1" wp14:anchorId="34119BDC" wp14:editId="500129FC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4114800" cy="134302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A60CE" w14:textId="2C647AC2" w:rsidR="00D46ECE" w:rsidRDefault="00D46ECE" w:rsidP="00CD730C">
      <w:pPr>
        <w:rPr>
          <w:lang w:val="ru-BY"/>
        </w:rPr>
      </w:pPr>
    </w:p>
    <w:p w14:paraId="7D2C3889" w14:textId="77777777" w:rsidR="008D7670" w:rsidRPr="008D7670" w:rsidRDefault="008D7670" w:rsidP="008D7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proofErr w:type="spellStart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select</w:t>
      </w:r>
      <w:proofErr w:type="spellEnd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select</w:t>
      </w:r>
      <w:proofErr w:type="spellEnd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8D7670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name</w:t>
      </w:r>
      <w:proofErr w:type="spellEnd"/>
      <w:r w:rsidRPr="008D7670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br/>
        <w:t xml:space="preserve">        </w:t>
      </w:r>
      <w:proofErr w:type="spellStart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products</w:t>
      </w:r>
      <w:proofErr w:type="spellEnd"/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where</w:t>
      </w:r>
      <w:proofErr w:type="spellEnd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products.</w:t>
      </w:r>
      <w:r w:rsidRPr="008D7670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id </w:t>
      </w:r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catalog.</w:t>
      </w:r>
      <w:r w:rsidRPr="008D7670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product</w:t>
      </w:r>
      <w:proofErr w:type="spellEnd"/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</w:t>
      </w:r>
      <w:r w:rsidRPr="008D7670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is_18plus</w:t>
      </w:r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</w:t>
      </w:r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</w:t>
      </w:r>
      <w:proofErr w:type="spellStart"/>
      <w:r w:rsidRPr="008D7670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count</w:t>
      </w:r>
      <w:proofErr w:type="spellEnd"/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</w:t>
      </w:r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</w:t>
      </w:r>
      <w:proofErr w:type="spellStart"/>
      <w:r w:rsidRPr="008D7670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price</w:t>
      </w:r>
      <w:proofErr w:type="spellEnd"/>
      <w:r w:rsidRPr="008D7670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br/>
      </w:r>
      <w:proofErr w:type="spellStart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catalog</w:t>
      </w:r>
      <w:proofErr w:type="spellEnd"/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where</w:t>
      </w:r>
      <w:proofErr w:type="spellEnd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8D7670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price</w:t>
      </w:r>
      <w:proofErr w:type="spellEnd"/>
      <w:r w:rsidRPr="008D7670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 </w:t>
      </w:r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&gt; </w:t>
      </w:r>
      <w:r w:rsidRPr="008D7670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2.5</w:t>
      </w:r>
      <w:r w:rsidRPr="008D7670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</w:r>
      <w:proofErr w:type="spellStart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order</w:t>
      </w:r>
      <w:proofErr w:type="spellEnd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by</w:t>
      </w:r>
      <w:proofErr w:type="spellEnd"/>
      <w:r w:rsidRPr="008D7670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8D7670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count</w:t>
      </w:r>
      <w:proofErr w:type="spellEnd"/>
      <w:r w:rsidRPr="008D767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</w:p>
    <w:p w14:paraId="25C625D1" w14:textId="7FEB8A96" w:rsidR="004919BB" w:rsidRPr="008D7670" w:rsidRDefault="008D7670" w:rsidP="00CD730C">
      <w:pPr>
        <w:rPr>
          <w:lang w:val="ru-BY"/>
        </w:rPr>
      </w:pPr>
      <w:r w:rsidRPr="008D7670">
        <w:drawing>
          <wp:anchor distT="0" distB="0" distL="114300" distR="114300" simplePos="0" relativeHeight="251678720" behindDoc="0" locked="0" layoutInCell="1" allowOverlap="1" wp14:anchorId="0F933A24" wp14:editId="4C1E1389">
            <wp:simplePos x="0" y="0"/>
            <wp:positionH relativeFrom="column">
              <wp:posOffset>3175</wp:posOffset>
            </wp:positionH>
            <wp:positionV relativeFrom="paragraph">
              <wp:posOffset>231140</wp:posOffset>
            </wp:positionV>
            <wp:extent cx="5201285" cy="105727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D0CF5" w14:textId="1CA6D013" w:rsidR="004919BB" w:rsidRDefault="004919BB" w:rsidP="00CD730C">
      <w:pPr>
        <w:rPr>
          <w:lang w:val="ru-BY"/>
        </w:rPr>
      </w:pPr>
      <w:bookmarkStart w:id="0" w:name="_GoBack"/>
      <w:bookmarkEnd w:id="0"/>
    </w:p>
    <w:p w14:paraId="46891DCD" w14:textId="15492475" w:rsidR="004919BB" w:rsidRDefault="004919BB" w:rsidP="00CD730C">
      <w:pPr>
        <w:rPr>
          <w:lang w:val="ru-BY"/>
        </w:rPr>
      </w:pPr>
    </w:p>
    <w:p w14:paraId="32084DF5" w14:textId="03A3855A" w:rsidR="004919BB" w:rsidRDefault="004919BB" w:rsidP="00CD730C">
      <w:pPr>
        <w:rPr>
          <w:lang w:val="ru-BY"/>
        </w:rPr>
      </w:pPr>
    </w:p>
    <w:p w14:paraId="333F7CE7" w14:textId="25A76E08" w:rsidR="004919BB" w:rsidRDefault="004919BB" w:rsidP="00CD730C">
      <w:pPr>
        <w:rPr>
          <w:lang w:val="ru-BY"/>
        </w:rPr>
      </w:pPr>
    </w:p>
    <w:p w14:paraId="2334E0A8" w14:textId="3E9B45E7" w:rsidR="004919BB" w:rsidRDefault="004919BB" w:rsidP="00CD730C">
      <w:pPr>
        <w:rPr>
          <w:lang w:val="ru-BY"/>
        </w:rPr>
      </w:pPr>
    </w:p>
    <w:p w14:paraId="65D58396" w14:textId="4B25F512" w:rsidR="004919BB" w:rsidRDefault="004919BB" w:rsidP="00CD730C">
      <w:pPr>
        <w:rPr>
          <w:lang w:val="ru-BY"/>
        </w:rPr>
      </w:pPr>
    </w:p>
    <w:p w14:paraId="0A379CBE" w14:textId="1284D967" w:rsidR="004919BB" w:rsidRDefault="004919BB" w:rsidP="00CD730C">
      <w:pPr>
        <w:rPr>
          <w:lang w:val="ru-BY"/>
        </w:rPr>
      </w:pPr>
    </w:p>
    <w:p w14:paraId="0D94F6A0" w14:textId="26C60010" w:rsidR="004919BB" w:rsidRDefault="004919BB" w:rsidP="00CD730C">
      <w:pPr>
        <w:rPr>
          <w:lang w:val="ru-BY"/>
        </w:rPr>
      </w:pPr>
    </w:p>
    <w:p w14:paraId="1D218662" w14:textId="6FBF9B9D" w:rsidR="004919BB" w:rsidRPr="004919BB" w:rsidRDefault="004919BB" w:rsidP="00CD730C">
      <w:pPr>
        <w:rPr>
          <w:lang w:val="ru-BY"/>
        </w:rPr>
      </w:pPr>
      <w:r>
        <w:rPr>
          <w:b/>
          <w:bCs/>
          <w:lang w:val="ru-BY"/>
        </w:rPr>
        <w:t>Вывод:</w:t>
      </w:r>
      <w:r>
        <w:rPr>
          <w:lang w:val="ru-BY"/>
        </w:rPr>
        <w:t xml:space="preserve"> я преисполнился</w:t>
      </w:r>
    </w:p>
    <w:sectPr w:rsidR="004919BB" w:rsidRPr="004919BB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  <w:embedRegular r:id="rId1" w:fontKey="{FC94AF39-A2FF-43BA-B0D8-6B819A33AC0C}"/>
    <w:embedBold r:id="rId2" w:fontKey="{9F59F1A8-C153-498C-9223-4377773EA8A6}"/>
    <w:embedItalic r:id="rId3" w:fontKey="{860B205B-D0C6-40B2-8649-ABF7E91F1B86}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D2EF5"/>
    <w:multiLevelType w:val="multilevel"/>
    <w:tmpl w:val="7040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3"/>
  </w:num>
  <w:num w:numId="5">
    <w:abstractNumId w:val="13"/>
  </w:num>
  <w:num w:numId="6">
    <w:abstractNumId w:val="16"/>
  </w:num>
  <w:num w:numId="7">
    <w:abstractNumId w:val="15"/>
  </w:num>
  <w:num w:numId="8">
    <w:abstractNumId w:val="2"/>
  </w:num>
  <w:num w:numId="9">
    <w:abstractNumId w:val="4"/>
  </w:num>
  <w:num w:numId="10">
    <w:abstractNumId w:val="0"/>
  </w:num>
  <w:num w:numId="11">
    <w:abstractNumId w:val="9"/>
  </w:num>
  <w:num w:numId="12">
    <w:abstractNumId w:val="7"/>
  </w:num>
  <w:num w:numId="13">
    <w:abstractNumId w:val="14"/>
  </w:num>
  <w:num w:numId="14">
    <w:abstractNumId w:val="10"/>
  </w:num>
  <w:num w:numId="15">
    <w:abstractNumId w:val="12"/>
  </w:num>
  <w:num w:numId="16">
    <w:abstractNumId w:val="6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embedTrueTypeFonts/>
  <w:saveSubsetFonts/>
  <w:proofState w:spelling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078"/>
    <w:rsid w:val="0006566F"/>
    <w:rsid w:val="000F58E4"/>
    <w:rsid w:val="00106B9E"/>
    <w:rsid w:val="00116E5E"/>
    <w:rsid w:val="00152225"/>
    <w:rsid w:val="00175D0A"/>
    <w:rsid w:val="00192A2F"/>
    <w:rsid w:val="00193E26"/>
    <w:rsid w:val="002231F8"/>
    <w:rsid w:val="00234C78"/>
    <w:rsid w:val="00262C15"/>
    <w:rsid w:val="00273D1E"/>
    <w:rsid w:val="002747D0"/>
    <w:rsid w:val="002A335D"/>
    <w:rsid w:val="002A6C17"/>
    <w:rsid w:val="002F57E6"/>
    <w:rsid w:val="00306314"/>
    <w:rsid w:val="0034579B"/>
    <w:rsid w:val="00373F09"/>
    <w:rsid w:val="003B5187"/>
    <w:rsid w:val="003C6857"/>
    <w:rsid w:val="00460CE8"/>
    <w:rsid w:val="00463BB8"/>
    <w:rsid w:val="004919BB"/>
    <w:rsid w:val="004F147B"/>
    <w:rsid w:val="004F1E93"/>
    <w:rsid w:val="00525598"/>
    <w:rsid w:val="00526281"/>
    <w:rsid w:val="005667AB"/>
    <w:rsid w:val="005F5A01"/>
    <w:rsid w:val="006304CB"/>
    <w:rsid w:val="00640F06"/>
    <w:rsid w:val="006678DA"/>
    <w:rsid w:val="006921F3"/>
    <w:rsid w:val="00702078"/>
    <w:rsid w:val="0075799C"/>
    <w:rsid w:val="00802126"/>
    <w:rsid w:val="008C23A0"/>
    <w:rsid w:val="008D7670"/>
    <w:rsid w:val="008F0991"/>
    <w:rsid w:val="008F661C"/>
    <w:rsid w:val="00905CC2"/>
    <w:rsid w:val="00957580"/>
    <w:rsid w:val="009624ED"/>
    <w:rsid w:val="009644C3"/>
    <w:rsid w:val="00971077"/>
    <w:rsid w:val="00996293"/>
    <w:rsid w:val="009B0660"/>
    <w:rsid w:val="00A15480"/>
    <w:rsid w:val="00A71FF1"/>
    <w:rsid w:val="00A82208"/>
    <w:rsid w:val="00AE739B"/>
    <w:rsid w:val="00B11E85"/>
    <w:rsid w:val="00B402F6"/>
    <w:rsid w:val="00B46771"/>
    <w:rsid w:val="00B543AD"/>
    <w:rsid w:val="00B95C20"/>
    <w:rsid w:val="00BF3596"/>
    <w:rsid w:val="00C77961"/>
    <w:rsid w:val="00CD730C"/>
    <w:rsid w:val="00D46ECE"/>
    <w:rsid w:val="00D92CD9"/>
    <w:rsid w:val="00E061DC"/>
    <w:rsid w:val="00E44AC2"/>
    <w:rsid w:val="00E96207"/>
    <w:rsid w:val="00F33640"/>
    <w:rsid w:val="00F466B4"/>
    <w:rsid w:val="00F757CC"/>
    <w:rsid w:val="00F8494A"/>
    <w:rsid w:val="00FD4E8A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1FF1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 w:val="ru-BY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 w:val="ru-BY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 w:val="ru-BY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F05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3A94-EC76-4E98-B547-0FA27846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73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12</cp:revision>
  <cp:lastPrinted>2021-12-25T18:15:00Z</cp:lastPrinted>
  <dcterms:created xsi:type="dcterms:W3CDTF">2021-10-15T10:34:00Z</dcterms:created>
  <dcterms:modified xsi:type="dcterms:W3CDTF">2021-12-25T19:11:00Z</dcterms:modified>
</cp:coreProperties>
</file>
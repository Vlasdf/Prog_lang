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8E0781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AB592A6" w14:textId="7BAB719B" w:rsidR="00702078" w:rsidRPr="0008000A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075D32" w:rsidRPr="005A75E2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34D9941F" w14:textId="77777777" w:rsidR="00075D32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 xml:space="preserve">Тема: </w:t>
      </w:r>
      <w:r w:rsidR="00075D32" w:rsidRPr="00075D32">
        <w:rPr>
          <w:rFonts w:cs="Times New Roman"/>
          <w:sz w:val="28"/>
          <w:szCs w:val="28"/>
          <w:lang w:val="ru-BY"/>
        </w:rPr>
        <w:t>«Python. Основы Pandas»</w:t>
      </w:r>
    </w:p>
    <w:p w14:paraId="11A8F48D" w14:textId="704F56D5" w:rsidR="00702078" w:rsidRPr="0008000A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08000A" w:rsidRPr="0008000A">
        <w:rPr>
          <w:rFonts w:cs="Times New Roman"/>
          <w:b/>
          <w:bCs/>
          <w:sz w:val="28"/>
          <w:szCs w:val="28"/>
          <w:lang w:val="ru-RU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19132BD4" w:rsidR="00702078" w:rsidRPr="0008000A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08000A">
        <w:rPr>
          <w:rFonts w:cs="Times New Roman"/>
          <w:sz w:val="28"/>
          <w:szCs w:val="28"/>
          <w:lang w:val="ru-BY"/>
        </w:rPr>
        <w:t>Крупенков Михаил Дмитриевич</w:t>
      </w:r>
    </w:p>
    <w:p w14:paraId="00516D1D" w14:textId="2FFE5634" w:rsidR="00702078" w:rsidRPr="0008000A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Проверил</w:t>
      </w:r>
      <w:r w:rsidR="0008000A">
        <w:rPr>
          <w:rFonts w:cs="Times New Roman"/>
          <w:b/>
          <w:sz w:val="28"/>
          <w:szCs w:val="28"/>
          <w:lang w:val="ru-BY"/>
        </w:rPr>
        <w:t>а</w:t>
      </w:r>
      <w:r w:rsidRPr="00702078">
        <w:rPr>
          <w:rFonts w:cs="Times New Roman"/>
          <w:b/>
          <w:sz w:val="28"/>
          <w:szCs w:val="28"/>
          <w:lang w:val="ru-BY"/>
        </w:rPr>
        <w:t xml:space="preserve">: </w:t>
      </w:r>
      <w:r w:rsidR="0008000A">
        <w:t>Дряпко А. В.</w:t>
      </w:r>
    </w:p>
    <w:p w14:paraId="4ED3B32C" w14:textId="77777777" w:rsidR="00702078" w:rsidRPr="0008000A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0102AF21" w14:textId="77777777" w:rsidR="005F5A01" w:rsidRPr="00702078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</w:pPr>
      <w:r w:rsidRPr="00702078">
        <w:lastRenderedPageBreak/>
        <w:t>Цель работы</w:t>
      </w:r>
    </w:p>
    <w:p w14:paraId="7DDBB3ED" w14:textId="0CC77EB6" w:rsidR="00075D32" w:rsidRPr="00075D32" w:rsidRDefault="00075D32" w:rsidP="00075D3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BY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О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знакомиться с основами библиотеки pandas и научиться строить графики с использованием библиотек matplotlib.pyplot и seaborn.</w:t>
      </w:r>
    </w:p>
    <w:p w14:paraId="70929975" w14:textId="77777777" w:rsidR="00075D32" w:rsidRPr="00075D32" w:rsidRDefault="00075D32" w:rsidP="00075D32">
      <w:pPr>
        <w:spacing w:after="0" w:line="240" w:lineRule="auto"/>
        <w:rPr>
          <w:rFonts w:eastAsia="Times New Roman" w:cs="Times New Roman"/>
          <w:sz w:val="24"/>
          <w:szCs w:val="24"/>
          <w:lang w:val="ru-BY" w:eastAsia="ru-RU"/>
        </w:rPr>
      </w:pPr>
    </w:p>
    <w:p w14:paraId="1248A362" w14:textId="40A55C0C" w:rsidR="00702078" w:rsidRPr="00702078" w:rsidRDefault="00702078" w:rsidP="00702078">
      <w:pPr>
        <w:pStyle w:val="3"/>
        <w:spacing w:before="0" w:after="240" w:line="288" w:lineRule="auto"/>
      </w:pPr>
      <w:r w:rsidRPr="00702078">
        <w:t>Общие требования</w:t>
      </w:r>
    </w:p>
    <w:p w14:paraId="555586FC" w14:textId="2B99DCFD" w:rsidR="00075D32" w:rsidRP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1.</w:t>
      </w:r>
      <w:r w:rsidRPr="00075D3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 Загрузить датасет в pandas и проверить на доступность</w:t>
      </w:r>
    </w:p>
    <w:p w14:paraId="4D285B1F" w14:textId="7990D32D" w:rsidR="00075D32" w:rsidRP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2. 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Вывести общую информацию о датасете</w:t>
      </w:r>
    </w:p>
    <w:p w14:paraId="203CA27C" w14:textId="0B9C12F0" w:rsidR="00075D32" w:rsidRP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3.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 Проверка наличия NULL-данных. При их наличии вывести на экран </w:t>
      </w:r>
    </w:p>
    <w:p w14:paraId="513229F1" w14:textId="371E35AF" w:rsidR="00075D32" w:rsidRP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4. </w:t>
      </w:r>
      <w:r w:rsidRPr="005A75E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  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Удалить колонки "Z_CostContact", "Z_Revenue"</w:t>
      </w:r>
    </w:p>
    <w:p w14:paraId="0C7FD38D" w14:textId="0BADD0FF" w:rsidR="00075D32" w:rsidRP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5. </w:t>
      </w:r>
      <w:r w:rsidRPr="005A75E2">
        <w:rPr>
          <w:rFonts w:eastAsia="Times New Roman" w:cs="Times New Roman"/>
          <w:color w:val="000000"/>
          <w:sz w:val="28"/>
          <w:szCs w:val="28"/>
          <w:lang w:val="ru-BY" w:eastAsia="ru-RU"/>
        </w:rPr>
        <w:t xml:space="preserve">  </w:t>
      </w: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Переименовать колонку "Year_Birth" в "Age"</w:t>
      </w:r>
    </w:p>
    <w:p w14:paraId="1EE38943" w14:textId="4A19B1A0" w:rsid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color w:val="000000"/>
          <w:sz w:val="28"/>
          <w:szCs w:val="28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6. Оценить состояние колонок "Marital_Status", "Education". Построить информативные диаграммы и гистограммы для каждой. </w:t>
      </w:r>
    </w:p>
    <w:p w14:paraId="2E865E85" w14:textId="3B5D091E" w:rsidR="00075D32" w:rsidRDefault="00075D32" w:rsidP="00075D32">
      <w:pPr>
        <w:pStyle w:val="a5"/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val="ru-BY" w:eastAsia="ru-RU"/>
        </w:rPr>
      </w:pPr>
      <w:r w:rsidRPr="00075D32">
        <w:rPr>
          <w:rFonts w:eastAsia="Times New Roman" w:cs="Times New Roman"/>
          <w:color w:val="000000"/>
          <w:sz w:val="28"/>
          <w:szCs w:val="28"/>
          <w:lang w:val="ru-BY" w:eastAsia="ru-RU"/>
        </w:rPr>
        <w:t>Создать гистаграмму по колонке "Age" и оценить на распределение по Гауссу. </w:t>
      </w:r>
    </w:p>
    <w:p w14:paraId="5927A853" w14:textId="77777777" w:rsidR="00075D32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полей "Kidhome" и "Teenhome", "Response" и "Income" (диаграммы и гистограммы)</w:t>
      </w:r>
    </w:p>
    <w:p w14:paraId="54B07C0D" w14:textId="0C15286B" w:rsidR="00075D32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графики "Response", "Marital_Status", "Education" и  "Kidhome" пообразцу</w:t>
      </w:r>
      <w:r w:rsidRPr="00075D32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075D32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"https://lh6.googleusercontent.com/caeG40gLZ70yFgOp0zojNNBKLUpL0dfdGMarpsvdzrTsKHiwAXJqhbEiH9rpPukOTfbuLLLs2TS9mABBmgwiTr7qtC9LpUnYPuHILMxESOOq0trKuNTDYl9rkX9rFW9Qn6etA0f3" \* MERGEFORMATINET </w:instrText>
      </w:r>
      <w:r w:rsidRPr="00075D32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Pr="00075D32">
        <w:rPr>
          <w:noProof/>
          <w:bdr w:val="none" w:sz="0" w:space="0" w:color="auto" w:frame="1"/>
        </w:rPr>
        <w:drawing>
          <wp:inline distT="0" distB="0" distL="0" distR="0" wp14:anchorId="5D2EF15F" wp14:editId="6CEEADC3">
            <wp:extent cx="5739130" cy="3959225"/>
            <wp:effectExtent l="0" t="0" r="1270" b="0"/>
            <wp:docPr id="1" name="Рисунок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D32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530532AF" w14:textId="2A3DEB86" w:rsidR="00075D32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75E2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Построить heatmap для всех числовых колонок:</w:t>
      </w:r>
    </w:p>
    <w:p w14:paraId="2FC2F614" w14:textId="65673AA0" w:rsidR="00075D32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BY" w:eastAsia="ru-RU"/>
        </w:rPr>
      </w:pPr>
    </w:p>
    <w:p w14:paraId="7B91354A" w14:textId="4E495967" w:rsidR="00075D32" w:rsidRPr="00CE6993" w:rsidRDefault="00CE6993" w:rsidP="005A75E2">
      <w:pPr>
        <w:spacing w:after="0" w:line="240" w:lineRule="auto"/>
        <w:jc w:val="center"/>
        <w:rPr>
          <w:b/>
          <w:bCs/>
          <w:lang w:val="ru-BY"/>
        </w:rPr>
      </w:pPr>
      <w:r>
        <w:rPr>
          <w:b/>
          <w:bCs/>
          <w:lang w:val="ru-BY"/>
        </w:rPr>
        <w:t>Задание 1</w:t>
      </w:r>
    </w:p>
    <w:p w14:paraId="79909752" w14:textId="77777777" w:rsidR="005A75E2" w:rsidRPr="00CE6993" w:rsidRDefault="005A75E2" w:rsidP="005A75E2">
      <w:pPr>
        <w:spacing w:after="0" w:line="240" w:lineRule="auto"/>
        <w:jc w:val="center"/>
        <w:rPr>
          <w:b/>
          <w:bCs/>
          <w:lang w:val="ru-BY"/>
        </w:rPr>
      </w:pPr>
    </w:p>
    <w:p w14:paraId="16422733" w14:textId="3B0A12DC" w:rsidR="00075D32" w:rsidRPr="00CE6993" w:rsidRDefault="00075D32" w:rsidP="005A75E2">
      <w:pPr>
        <w:spacing w:after="0" w:line="240" w:lineRule="auto"/>
        <w:rPr>
          <w:lang w:val="ru-BY"/>
        </w:rPr>
      </w:pPr>
      <w:r w:rsidRPr="00CE6993">
        <w:rPr>
          <w:lang w:val="ru-BY"/>
        </w:rPr>
        <w:t>df = pd.read_csv("dataset.csv", delimiter="\t")</w:t>
      </w:r>
    </w:p>
    <w:p w14:paraId="0C825552" w14:textId="77777777" w:rsidR="005A75E2" w:rsidRPr="00CE6993" w:rsidRDefault="005A75E2" w:rsidP="005A75E2">
      <w:pPr>
        <w:spacing w:after="0" w:line="240" w:lineRule="auto"/>
        <w:rPr>
          <w:lang w:val="ru-BY"/>
        </w:rPr>
      </w:pPr>
    </w:p>
    <w:p w14:paraId="1A4777E9" w14:textId="27512DD8" w:rsidR="00075D32" w:rsidRPr="00CE6993" w:rsidRDefault="00CE6993" w:rsidP="005A75E2">
      <w:pPr>
        <w:spacing w:after="0" w:line="240" w:lineRule="auto"/>
        <w:jc w:val="center"/>
        <w:rPr>
          <w:b/>
          <w:bCs/>
          <w:lang w:val="ru-BY"/>
        </w:rPr>
      </w:pPr>
      <w:r>
        <w:rPr>
          <w:b/>
          <w:bCs/>
          <w:lang w:val="ru-BY"/>
        </w:rPr>
        <w:t xml:space="preserve">Задание </w:t>
      </w:r>
      <w:r w:rsidR="00075D32" w:rsidRPr="00CE6993">
        <w:rPr>
          <w:b/>
          <w:bCs/>
          <w:lang w:val="ru-BY"/>
        </w:rPr>
        <w:t>2</w:t>
      </w:r>
    </w:p>
    <w:p w14:paraId="1FC2FD62" w14:textId="77777777" w:rsidR="005A75E2" w:rsidRPr="00CE6993" w:rsidRDefault="005A75E2" w:rsidP="005A75E2">
      <w:pPr>
        <w:spacing w:after="0" w:line="240" w:lineRule="auto"/>
        <w:jc w:val="center"/>
        <w:rPr>
          <w:b/>
          <w:bCs/>
          <w:lang w:val="ru-BY"/>
        </w:rPr>
      </w:pPr>
    </w:p>
    <w:p w14:paraId="59AC1C4F" w14:textId="2AA853A6" w:rsidR="00075D32" w:rsidRDefault="00075D32" w:rsidP="005A75E2">
      <w:pPr>
        <w:spacing w:after="0" w:line="240" w:lineRule="auto"/>
        <w:rPr>
          <w:b/>
          <w:bCs/>
          <w:lang w:val="ru-BY"/>
        </w:rPr>
      </w:pPr>
      <w:r w:rsidRPr="00CE6993">
        <w:rPr>
          <w:lang w:val="ru-BY"/>
        </w:rPr>
        <w:lastRenderedPageBreak/>
        <w:t>df.info()</w:t>
      </w:r>
    </w:p>
    <w:p w14:paraId="169DDA07" w14:textId="360F9D7C" w:rsidR="00C8402C" w:rsidRPr="00CE6993" w:rsidRDefault="00C8402C" w:rsidP="005A75E2">
      <w:pPr>
        <w:spacing w:after="0" w:line="240" w:lineRule="auto"/>
        <w:rPr>
          <w:b/>
          <w:bCs/>
          <w:lang w:val="ru-BY"/>
        </w:rPr>
      </w:pPr>
      <w:r w:rsidRPr="00C8402C">
        <w:rPr>
          <w:b/>
          <w:bCs/>
          <w:lang w:val="ru-BY"/>
        </w:rPr>
        <w:drawing>
          <wp:anchor distT="0" distB="0" distL="114300" distR="114300" simplePos="0" relativeHeight="251659264" behindDoc="0" locked="0" layoutInCell="1" allowOverlap="1" wp14:anchorId="10197A96" wp14:editId="3C808C7B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22218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EFA2C" w14:textId="6F9D5E3F" w:rsidR="00075D32" w:rsidRPr="00CE6993" w:rsidRDefault="00C8402C" w:rsidP="005A75E2">
      <w:pPr>
        <w:spacing w:after="0" w:line="240" w:lineRule="auto"/>
        <w:jc w:val="center"/>
        <w:rPr>
          <w:b/>
          <w:bCs/>
          <w:lang w:val="ru-BY"/>
        </w:rPr>
      </w:pPr>
      <w:r>
        <w:rPr>
          <w:b/>
          <w:bCs/>
          <w:lang w:val="ru-BY"/>
        </w:rPr>
        <w:t xml:space="preserve">Задание </w:t>
      </w:r>
      <w:r w:rsidR="00075D32" w:rsidRPr="00CE6993">
        <w:rPr>
          <w:b/>
          <w:bCs/>
          <w:lang w:val="ru-BY"/>
        </w:rPr>
        <w:t>3</w:t>
      </w:r>
    </w:p>
    <w:p w14:paraId="31873409" w14:textId="77777777" w:rsidR="005A75E2" w:rsidRPr="00CE6993" w:rsidRDefault="005A75E2" w:rsidP="005A75E2">
      <w:pPr>
        <w:spacing w:after="0" w:line="240" w:lineRule="auto"/>
        <w:jc w:val="center"/>
        <w:rPr>
          <w:b/>
          <w:bCs/>
          <w:lang w:val="ru-BY"/>
        </w:rPr>
      </w:pPr>
    </w:p>
    <w:p w14:paraId="52A181A8" w14:textId="2A9A292B" w:rsidR="00075D32" w:rsidRDefault="00075D32" w:rsidP="005A75E2">
      <w:pPr>
        <w:spacing w:after="0" w:line="240" w:lineRule="auto"/>
      </w:pPr>
      <w:r w:rsidRPr="00075D32">
        <w:t>df[df.isnull().T.any()]</w:t>
      </w:r>
    </w:p>
    <w:p w14:paraId="772A3255" w14:textId="7AF04FEF" w:rsidR="00C8402C" w:rsidRPr="00075D32" w:rsidRDefault="00C8402C" w:rsidP="005A75E2">
      <w:pPr>
        <w:spacing w:after="0" w:line="240" w:lineRule="auto"/>
      </w:pPr>
      <w:r w:rsidRPr="00C8402C">
        <w:drawing>
          <wp:anchor distT="0" distB="0" distL="114300" distR="114300" simplePos="0" relativeHeight="251661312" behindDoc="0" locked="0" layoutInCell="1" allowOverlap="1" wp14:anchorId="70378A78" wp14:editId="1DC8072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21374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38F" w14:textId="5DD1AFA9" w:rsidR="00075D32" w:rsidRDefault="00C8402C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075D32">
        <w:rPr>
          <w:b/>
          <w:bCs/>
        </w:rPr>
        <w:t>4</w:t>
      </w:r>
    </w:p>
    <w:p w14:paraId="09BF3136" w14:textId="77777777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16723429" w14:textId="504CC148" w:rsidR="00075D32" w:rsidRDefault="00075D32" w:rsidP="005A75E2">
      <w:pPr>
        <w:spacing w:after="0" w:line="240" w:lineRule="auto"/>
      </w:pPr>
      <w:r w:rsidRPr="00075D32">
        <w:t>df.drop(["Z_CostContact", "Z_Revenue"], axis=1, inplace=True)</w:t>
      </w:r>
    </w:p>
    <w:p w14:paraId="2B9FCDA9" w14:textId="77777777" w:rsidR="00C8402C" w:rsidRPr="00075D32" w:rsidRDefault="00C8402C" w:rsidP="005A75E2">
      <w:pPr>
        <w:spacing w:after="0" w:line="240" w:lineRule="auto"/>
      </w:pPr>
    </w:p>
    <w:p w14:paraId="3BBBBFFF" w14:textId="76089E5E" w:rsidR="00075D32" w:rsidRDefault="00C8402C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5A75E2">
        <w:rPr>
          <w:b/>
          <w:bCs/>
        </w:rPr>
        <w:t>5</w:t>
      </w:r>
    </w:p>
    <w:p w14:paraId="666F125A" w14:textId="77777777" w:rsidR="005A75E2" w:rsidRPr="005A75E2" w:rsidRDefault="005A75E2" w:rsidP="005A75E2">
      <w:pPr>
        <w:spacing w:after="0" w:line="240" w:lineRule="auto"/>
        <w:jc w:val="center"/>
        <w:rPr>
          <w:b/>
          <w:bCs/>
        </w:rPr>
      </w:pPr>
    </w:p>
    <w:p w14:paraId="3CEE5C6A" w14:textId="78CC76E3" w:rsidR="00075D32" w:rsidRDefault="00075D32" w:rsidP="005A75E2">
      <w:pPr>
        <w:spacing w:after="0" w:line="240" w:lineRule="auto"/>
      </w:pPr>
      <w:r w:rsidRPr="00075D32">
        <w:t>df.rename({"Year_Birth": "Age"}, axis=1, inplace=True)</w:t>
      </w:r>
    </w:p>
    <w:p w14:paraId="535C5E9E" w14:textId="0CDD11F9" w:rsidR="00075D32" w:rsidRDefault="00C8402C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5A75E2">
        <w:rPr>
          <w:b/>
          <w:bCs/>
        </w:rPr>
        <w:t>6</w:t>
      </w:r>
    </w:p>
    <w:p w14:paraId="3BCCCD36" w14:textId="77777777" w:rsidR="005A75E2" w:rsidRPr="005A75E2" w:rsidRDefault="005A75E2" w:rsidP="005A75E2">
      <w:pPr>
        <w:spacing w:after="0" w:line="240" w:lineRule="auto"/>
        <w:jc w:val="center"/>
        <w:rPr>
          <w:b/>
          <w:bCs/>
        </w:rPr>
      </w:pPr>
    </w:p>
    <w:p w14:paraId="19A6BA0E" w14:textId="77777777" w:rsidR="00075D32" w:rsidRDefault="00075D32" w:rsidP="005A75E2">
      <w:pPr>
        <w:spacing w:after="0" w:line="240" w:lineRule="auto"/>
      </w:pPr>
      <w:r>
        <w:t>ms_df_c = df["Marital_Status"].value_counts().to_frame()</w:t>
      </w:r>
    </w:p>
    <w:p w14:paraId="2C3C58B8" w14:textId="77777777" w:rsidR="00075D32" w:rsidRDefault="00075D32" w:rsidP="005A75E2">
      <w:pPr>
        <w:spacing w:after="0" w:line="240" w:lineRule="auto"/>
      </w:pPr>
      <w:r>
        <w:t>ms_df = ms_df_c[ms_df_c["Marital_Status"] &gt; 50]</w:t>
      </w:r>
    </w:p>
    <w:p w14:paraId="22245613" w14:textId="77777777" w:rsidR="00075D32" w:rsidRDefault="00075D32" w:rsidP="005A75E2">
      <w:pPr>
        <w:spacing w:after="0" w:line="240" w:lineRule="auto"/>
      </w:pPr>
      <w:r>
        <w:t>ed_df = df["Education"].value_counts().to_frame()</w:t>
      </w:r>
    </w:p>
    <w:p w14:paraId="6706D876" w14:textId="77777777" w:rsidR="00075D32" w:rsidRDefault="00075D32" w:rsidP="005A75E2">
      <w:pPr>
        <w:spacing w:after="0" w:line="240" w:lineRule="auto"/>
      </w:pPr>
    </w:p>
    <w:p w14:paraId="0CAB249A" w14:textId="77777777" w:rsidR="00075D32" w:rsidRDefault="00075D32" w:rsidP="005A75E2">
      <w:pPr>
        <w:spacing w:after="0" w:line="240" w:lineRule="auto"/>
      </w:pPr>
      <w:r>
        <w:t>ms_df[ms_df["Marital_Status"] &gt; 50].plot(</w:t>
      </w:r>
    </w:p>
    <w:p w14:paraId="1CA7D37B" w14:textId="77777777" w:rsidR="00075D32" w:rsidRDefault="00075D32" w:rsidP="005A75E2">
      <w:pPr>
        <w:spacing w:after="0" w:line="240" w:lineRule="auto"/>
      </w:pPr>
      <w:r>
        <w:t xml:space="preserve">    kind='pie',</w:t>
      </w:r>
    </w:p>
    <w:p w14:paraId="6D68DD9D" w14:textId="77777777" w:rsidR="00075D32" w:rsidRDefault="00075D32" w:rsidP="005A75E2">
      <w:pPr>
        <w:spacing w:after="0" w:line="240" w:lineRule="auto"/>
      </w:pPr>
      <w:r>
        <w:t xml:space="preserve">    autopct='%1.1f%%',</w:t>
      </w:r>
    </w:p>
    <w:p w14:paraId="6B0AB842" w14:textId="77777777" w:rsidR="00075D32" w:rsidRDefault="00075D32" w:rsidP="005A75E2">
      <w:pPr>
        <w:spacing w:after="0" w:line="240" w:lineRule="auto"/>
      </w:pPr>
      <w:r>
        <w:t xml:space="preserve">    legend=None,</w:t>
      </w:r>
    </w:p>
    <w:p w14:paraId="154BAF4B" w14:textId="77777777" w:rsidR="00075D32" w:rsidRDefault="00075D32" w:rsidP="005A75E2">
      <w:pPr>
        <w:spacing w:after="0" w:line="240" w:lineRule="auto"/>
      </w:pPr>
      <w:r>
        <w:t xml:space="preserve">    ylabel="",</w:t>
      </w:r>
    </w:p>
    <w:p w14:paraId="139098B4" w14:textId="77777777" w:rsidR="00075D32" w:rsidRDefault="00075D32" w:rsidP="005A75E2">
      <w:pPr>
        <w:spacing w:after="0" w:line="240" w:lineRule="auto"/>
      </w:pPr>
      <w:r>
        <w:t xml:space="preserve">    subplots=True,</w:t>
      </w:r>
    </w:p>
    <w:p w14:paraId="2D3EFDAB" w14:textId="77777777" w:rsidR="00075D32" w:rsidRDefault="00075D32" w:rsidP="005A75E2">
      <w:pPr>
        <w:spacing w:after="0" w:line="240" w:lineRule="auto"/>
      </w:pPr>
      <w:r>
        <w:t xml:space="preserve">    shadow=True,</w:t>
      </w:r>
    </w:p>
    <w:p w14:paraId="64965F83" w14:textId="6A1BE214" w:rsidR="00075D32" w:rsidRDefault="00075D32" w:rsidP="005A75E2">
      <w:pPr>
        <w:spacing w:after="0" w:line="240" w:lineRule="auto"/>
      </w:pPr>
      <w:r>
        <w:t xml:space="preserve">    explode=(0.13, 0.1, 0.1, 0.25, 0.15),</w:t>
      </w:r>
    </w:p>
    <w:p w14:paraId="77DB0EFC" w14:textId="77777777" w:rsidR="00075D32" w:rsidRDefault="00075D32" w:rsidP="005A75E2">
      <w:pPr>
        <w:spacing w:after="0" w:line="240" w:lineRule="auto"/>
      </w:pPr>
      <w:r>
        <w:lastRenderedPageBreak/>
        <w:t xml:space="preserve">    title="Marital Status",</w:t>
      </w:r>
    </w:p>
    <w:p w14:paraId="29DAD70E" w14:textId="77777777" w:rsidR="00075D32" w:rsidRDefault="00075D32" w:rsidP="005A75E2">
      <w:pPr>
        <w:spacing w:after="0" w:line="240" w:lineRule="auto"/>
      </w:pPr>
      <w:r>
        <w:t xml:space="preserve">    figsize = (6,6)</w:t>
      </w:r>
    </w:p>
    <w:p w14:paraId="4B78F127" w14:textId="77777777" w:rsidR="00075D32" w:rsidRDefault="00075D32" w:rsidP="005A75E2">
      <w:pPr>
        <w:spacing w:after="0" w:line="240" w:lineRule="auto"/>
      </w:pPr>
      <w:r>
        <w:t>)</w:t>
      </w:r>
    </w:p>
    <w:p w14:paraId="79C8406D" w14:textId="77777777" w:rsidR="00075D32" w:rsidRDefault="00075D32" w:rsidP="005A75E2">
      <w:pPr>
        <w:spacing w:after="0" w:line="240" w:lineRule="auto"/>
      </w:pPr>
      <w:r>
        <w:t>plt.show()</w:t>
      </w:r>
    </w:p>
    <w:p w14:paraId="125C9EF2" w14:textId="77777777" w:rsidR="00075D32" w:rsidRDefault="00075D32" w:rsidP="005A75E2">
      <w:pPr>
        <w:spacing w:after="0" w:line="240" w:lineRule="auto"/>
      </w:pPr>
    </w:p>
    <w:p w14:paraId="064A5B72" w14:textId="77777777" w:rsidR="00075D32" w:rsidRDefault="00075D32" w:rsidP="005A75E2">
      <w:pPr>
        <w:spacing w:after="0" w:line="240" w:lineRule="auto"/>
      </w:pPr>
      <w:r>
        <w:t>ed_df.plot(</w:t>
      </w:r>
    </w:p>
    <w:p w14:paraId="6DA2DA5C" w14:textId="77777777" w:rsidR="00075D32" w:rsidRDefault="00075D32" w:rsidP="005A75E2">
      <w:pPr>
        <w:spacing w:after="0" w:line="240" w:lineRule="auto"/>
      </w:pPr>
      <w:r>
        <w:t xml:space="preserve">    y="Education",</w:t>
      </w:r>
    </w:p>
    <w:p w14:paraId="1B9FF33C" w14:textId="77777777" w:rsidR="00075D32" w:rsidRDefault="00075D32" w:rsidP="005A75E2">
      <w:pPr>
        <w:spacing w:after="0" w:line="240" w:lineRule="auto"/>
      </w:pPr>
      <w:r>
        <w:t xml:space="preserve">    kind='pie',</w:t>
      </w:r>
    </w:p>
    <w:p w14:paraId="6243095B" w14:textId="77777777" w:rsidR="00075D32" w:rsidRDefault="00075D32" w:rsidP="005A75E2">
      <w:pPr>
        <w:spacing w:after="0" w:line="240" w:lineRule="auto"/>
      </w:pPr>
      <w:r>
        <w:t xml:space="preserve">    autopct='%1.1f%%',</w:t>
      </w:r>
    </w:p>
    <w:p w14:paraId="40CAC99E" w14:textId="77777777" w:rsidR="00075D32" w:rsidRDefault="00075D32" w:rsidP="005A75E2">
      <w:pPr>
        <w:spacing w:after="0" w:line="240" w:lineRule="auto"/>
      </w:pPr>
      <w:r>
        <w:t xml:space="preserve">    legend=None,</w:t>
      </w:r>
    </w:p>
    <w:p w14:paraId="3EA578E8" w14:textId="77777777" w:rsidR="00075D32" w:rsidRDefault="00075D32" w:rsidP="005A75E2">
      <w:pPr>
        <w:spacing w:after="0" w:line="240" w:lineRule="auto"/>
      </w:pPr>
      <w:r>
        <w:t xml:space="preserve">    ylabel="",</w:t>
      </w:r>
    </w:p>
    <w:p w14:paraId="6D1C3332" w14:textId="77777777" w:rsidR="00075D32" w:rsidRDefault="00075D32" w:rsidP="005A75E2">
      <w:pPr>
        <w:spacing w:after="0" w:line="240" w:lineRule="auto"/>
      </w:pPr>
      <w:r>
        <w:t xml:space="preserve">    shadow=True,</w:t>
      </w:r>
    </w:p>
    <w:p w14:paraId="6DE4F9FA" w14:textId="77777777" w:rsidR="00075D32" w:rsidRDefault="00075D32" w:rsidP="005A75E2">
      <w:pPr>
        <w:spacing w:after="0" w:line="240" w:lineRule="auto"/>
      </w:pPr>
      <w:r>
        <w:t xml:space="preserve">    explode=(0.13, 0.1, 0.1, 0.25, 0.15),</w:t>
      </w:r>
    </w:p>
    <w:p w14:paraId="0456CC8F" w14:textId="77777777" w:rsidR="00075D32" w:rsidRDefault="00075D32" w:rsidP="005A75E2">
      <w:pPr>
        <w:spacing w:after="0" w:line="240" w:lineRule="auto"/>
      </w:pPr>
      <w:r>
        <w:t xml:space="preserve">    title="Education",</w:t>
      </w:r>
    </w:p>
    <w:p w14:paraId="10F22A3F" w14:textId="77777777" w:rsidR="00075D32" w:rsidRDefault="00075D32" w:rsidP="005A75E2">
      <w:pPr>
        <w:spacing w:after="0" w:line="240" w:lineRule="auto"/>
      </w:pPr>
      <w:r>
        <w:t xml:space="preserve">    figsize = (6,6)</w:t>
      </w:r>
    </w:p>
    <w:p w14:paraId="354B7161" w14:textId="77777777" w:rsidR="00075D32" w:rsidRDefault="00075D32" w:rsidP="005A75E2">
      <w:pPr>
        <w:spacing w:after="0" w:line="240" w:lineRule="auto"/>
      </w:pPr>
    </w:p>
    <w:p w14:paraId="2A495C73" w14:textId="77777777" w:rsidR="00075D32" w:rsidRDefault="00075D32" w:rsidP="005A75E2">
      <w:pPr>
        <w:spacing w:after="0" w:line="240" w:lineRule="auto"/>
      </w:pPr>
      <w:r>
        <w:t>)</w:t>
      </w:r>
    </w:p>
    <w:p w14:paraId="5B6C62D2" w14:textId="77777777" w:rsidR="00075D32" w:rsidRDefault="00075D32" w:rsidP="005A75E2">
      <w:pPr>
        <w:spacing w:after="0" w:line="240" w:lineRule="auto"/>
      </w:pPr>
      <w:r>
        <w:t>plt.show()</w:t>
      </w:r>
    </w:p>
    <w:p w14:paraId="6817F139" w14:textId="77777777" w:rsidR="00075D32" w:rsidRDefault="00075D32" w:rsidP="005A75E2">
      <w:pPr>
        <w:spacing w:after="0" w:line="240" w:lineRule="auto"/>
      </w:pPr>
    </w:p>
    <w:p w14:paraId="798DF6DD" w14:textId="77777777" w:rsidR="00075D32" w:rsidRDefault="00075D32" w:rsidP="005A75E2">
      <w:pPr>
        <w:spacing w:after="0" w:line="240" w:lineRule="auto"/>
      </w:pPr>
      <w:r>
        <w:t>sns.histplot(data=df, x="Marital_Status", stat='percent', hue="Response")</w:t>
      </w:r>
    </w:p>
    <w:p w14:paraId="56447059" w14:textId="77777777" w:rsidR="00075D32" w:rsidRDefault="00075D32" w:rsidP="005A75E2">
      <w:pPr>
        <w:spacing w:after="0" w:line="240" w:lineRule="auto"/>
      </w:pPr>
      <w:r>
        <w:t>plt.show()</w:t>
      </w:r>
    </w:p>
    <w:p w14:paraId="1A96EE1C" w14:textId="2E03932B" w:rsidR="00075D32" w:rsidRDefault="00075D32" w:rsidP="005A75E2">
      <w:pPr>
        <w:spacing w:after="0" w:line="240" w:lineRule="auto"/>
      </w:pPr>
      <w:r>
        <w:t>sns.histplot(data=df, x="Education", stat='percent', hue="Response")</w:t>
      </w:r>
    </w:p>
    <w:p w14:paraId="56F9D4E1" w14:textId="59C57AF5" w:rsidR="00075D32" w:rsidRDefault="00075D32" w:rsidP="005A75E2">
      <w:pPr>
        <w:spacing w:after="0" w:line="240" w:lineRule="auto"/>
      </w:pPr>
      <w:r>
        <w:t>plt.show()</w:t>
      </w:r>
    </w:p>
    <w:p w14:paraId="2915CBA0" w14:textId="080AEEE9" w:rsidR="005A75E2" w:rsidRDefault="00751BB2" w:rsidP="005A75E2">
      <w:pPr>
        <w:spacing w:after="0" w:line="240" w:lineRule="auto"/>
      </w:pPr>
      <w:r w:rsidRPr="00751BB2">
        <w:drawing>
          <wp:anchor distT="0" distB="0" distL="114300" distR="114300" simplePos="0" relativeHeight="251665408" behindDoc="1" locked="0" layoutInCell="1" allowOverlap="1" wp14:anchorId="17C2E1DC" wp14:editId="0E620244">
            <wp:simplePos x="0" y="0"/>
            <wp:positionH relativeFrom="column">
              <wp:posOffset>2995295</wp:posOffset>
            </wp:positionH>
            <wp:positionV relativeFrom="paragraph">
              <wp:posOffset>241300</wp:posOffset>
            </wp:positionV>
            <wp:extent cx="324104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456" y="21544"/>
                <wp:lineTo x="214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drawing>
          <wp:anchor distT="0" distB="0" distL="114300" distR="114300" simplePos="0" relativeHeight="251663360" behindDoc="0" locked="0" layoutInCell="1" allowOverlap="1" wp14:anchorId="3B6D8018" wp14:editId="5EB7DD3F">
            <wp:simplePos x="0" y="0"/>
            <wp:positionH relativeFrom="column">
              <wp:posOffset>-62865</wp:posOffset>
            </wp:positionH>
            <wp:positionV relativeFrom="paragraph">
              <wp:posOffset>236855</wp:posOffset>
            </wp:positionV>
            <wp:extent cx="2918460" cy="48183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34436" w14:textId="6C1CFBC7" w:rsidR="00C8402C" w:rsidRDefault="00C8402C" w:rsidP="005A75E2">
      <w:pPr>
        <w:spacing w:after="0" w:line="240" w:lineRule="auto"/>
      </w:pPr>
    </w:p>
    <w:p w14:paraId="5C74C0DA" w14:textId="2EF7C9BE" w:rsidR="00075D32" w:rsidRDefault="00751BB2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075D32">
        <w:rPr>
          <w:b/>
          <w:bCs/>
        </w:rPr>
        <w:t>7</w:t>
      </w:r>
    </w:p>
    <w:p w14:paraId="387ED1D7" w14:textId="42340004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085FDC99" w14:textId="120F2C50" w:rsidR="00075D32" w:rsidRDefault="00075D32" w:rsidP="005A75E2">
      <w:pPr>
        <w:spacing w:after="0" w:line="240" w:lineRule="auto"/>
      </w:pPr>
      <w:r>
        <w:t>def calculate_age(born) -&gt; int:</w:t>
      </w:r>
    </w:p>
    <w:p w14:paraId="609E9825" w14:textId="7051AC80" w:rsidR="00075D32" w:rsidRDefault="00075D32" w:rsidP="005A75E2">
      <w:pPr>
        <w:spacing w:after="0" w:line="240" w:lineRule="auto"/>
      </w:pPr>
      <w:r>
        <w:t xml:space="preserve">    return int(datetime.today().strftime("%Y")) - int(born)</w:t>
      </w:r>
    </w:p>
    <w:p w14:paraId="3F3FB6FB" w14:textId="1B401B6A" w:rsidR="00075D32" w:rsidRDefault="00075D32" w:rsidP="005A75E2">
      <w:pPr>
        <w:spacing w:after="0" w:line="240" w:lineRule="auto"/>
      </w:pPr>
    </w:p>
    <w:p w14:paraId="0A5B9879" w14:textId="77777777" w:rsidR="00075D32" w:rsidRDefault="00075D32" w:rsidP="005A75E2">
      <w:pPr>
        <w:spacing w:after="0" w:line="240" w:lineRule="auto"/>
      </w:pPr>
      <w:r>
        <w:t>df["Age"] = df["Age"].apply(calculate_age)</w:t>
      </w:r>
    </w:p>
    <w:p w14:paraId="76F512E6" w14:textId="77777777" w:rsidR="00075D32" w:rsidRDefault="00075D32" w:rsidP="005A75E2">
      <w:pPr>
        <w:spacing w:after="0" w:line="240" w:lineRule="auto"/>
      </w:pPr>
      <w:r>
        <w:t>filtered_df = df[df["Age"] &lt; 100]</w:t>
      </w:r>
    </w:p>
    <w:p w14:paraId="32E3038E" w14:textId="77777777" w:rsidR="00075D32" w:rsidRDefault="00075D32" w:rsidP="005A75E2">
      <w:pPr>
        <w:spacing w:after="0" w:line="240" w:lineRule="auto"/>
      </w:pPr>
      <w:r>
        <w:t>sns.histplot(x=filtered_df["Age"], kde=True)</w:t>
      </w:r>
    </w:p>
    <w:p w14:paraId="4233E8BF" w14:textId="73034E1E" w:rsidR="00075D32" w:rsidRDefault="00075D32" w:rsidP="005A75E2">
      <w:pPr>
        <w:spacing w:after="0" w:line="240" w:lineRule="auto"/>
      </w:pPr>
      <w:r>
        <w:t>plt.show()</w:t>
      </w:r>
    </w:p>
    <w:p w14:paraId="60D8DBC5" w14:textId="5CA03FFC" w:rsidR="00751BB2" w:rsidRDefault="00751BB2" w:rsidP="005A75E2">
      <w:pPr>
        <w:spacing w:after="0" w:line="240" w:lineRule="auto"/>
      </w:pPr>
      <w:r w:rsidRPr="00751BB2">
        <w:drawing>
          <wp:anchor distT="0" distB="0" distL="114300" distR="114300" simplePos="0" relativeHeight="251667456" behindDoc="0" locked="0" layoutInCell="1" allowOverlap="1" wp14:anchorId="0F592399" wp14:editId="08F6099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115374" cy="266737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20BEE" w14:textId="77777777" w:rsidR="00751BB2" w:rsidRDefault="00751BB2" w:rsidP="005A75E2">
      <w:pPr>
        <w:spacing w:after="0" w:line="240" w:lineRule="auto"/>
        <w:jc w:val="center"/>
        <w:rPr>
          <w:b/>
          <w:bCs/>
          <w:lang w:val="ru-BY"/>
        </w:rPr>
      </w:pPr>
    </w:p>
    <w:p w14:paraId="698E1AE1" w14:textId="1A5DDCF3" w:rsidR="00075D32" w:rsidRDefault="00751BB2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075D32">
        <w:rPr>
          <w:b/>
          <w:bCs/>
        </w:rPr>
        <w:t>8</w:t>
      </w:r>
    </w:p>
    <w:p w14:paraId="1548E359" w14:textId="77777777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0DA53287" w14:textId="03452DF6" w:rsidR="00075D32" w:rsidRDefault="00075D32" w:rsidP="005A75E2">
      <w:pPr>
        <w:spacing w:after="0" w:line="240" w:lineRule="auto"/>
      </w:pPr>
      <w:r>
        <w:t>def show_bar(data_name: str) -&gt; None:</w:t>
      </w:r>
    </w:p>
    <w:p w14:paraId="15902CFA" w14:textId="61627705" w:rsidR="00075D32" w:rsidRDefault="00075D32" w:rsidP="005A75E2">
      <w:pPr>
        <w:spacing w:after="0" w:line="240" w:lineRule="auto"/>
      </w:pPr>
      <w:r>
        <w:t xml:space="preserve">    df[data_name].value_counts(normalize=True).mul(100).to_frame().plot(</w:t>
      </w:r>
    </w:p>
    <w:p w14:paraId="571A34AE" w14:textId="4C9B76A7" w:rsidR="00075D32" w:rsidRDefault="00075D32" w:rsidP="005A75E2">
      <w:pPr>
        <w:spacing w:after="0" w:line="240" w:lineRule="auto"/>
      </w:pPr>
      <w:r>
        <w:t xml:space="preserve">        kind='bar',</w:t>
      </w:r>
    </w:p>
    <w:p w14:paraId="2363EA74" w14:textId="526358FC" w:rsidR="00075D32" w:rsidRDefault="00075D32" w:rsidP="005A75E2">
      <w:pPr>
        <w:spacing w:after="0" w:line="240" w:lineRule="auto"/>
      </w:pPr>
      <w:r>
        <w:t xml:space="preserve">        legend=None,</w:t>
      </w:r>
    </w:p>
    <w:p w14:paraId="4B26258D" w14:textId="1B9A524B" w:rsidR="00075D32" w:rsidRDefault="00075D32" w:rsidP="005A75E2">
      <w:pPr>
        <w:spacing w:after="0" w:line="240" w:lineRule="auto"/>
      </w:pPr>
      <w:r>
        <w:t xml:space="preserve">        xlabel=data_name,</w:t>
      </w:r>
    </w:p>
    <w:p w14:paraId="117B8205" w14:textId="38910683" w:rsidR="00075D32" w:rsidRDefault="00075D32" w:rsidP="005A75E2">
      <w:pPr>
        <w:spacing w:after="0" w:line="240" w:lineRule="auto"/>
      </w:pPr>
      <w:r>
        <w:t xml:space="preserve">        ylabel="Percent"</w:t>
      </w:r>
    </w:p>
    <w:p w14:paraId="4A37AD97" w14:textId="31C8D59D" w:rsidR="00075D32" w:rsidRDefault="00075D32" w:rsidP="005A75E2">
      <w:pPr>
        <w:spacing w:after="0" w:line="240" w:lineRule="auto"/>
      </w:pPr>
      <w:r>
        <w:t xml:space="preserve">    )</w:t>
      </w:r>
    </w:p>
    <w:p w14:paraId="550B6766" w14:textId="0075EB29" w:rsidR="00075D32" w:rsidRDefault="00075D32" w:rsidP="005A75E2">
      <w:pPr>
        <w:spacing w:after="0" w:line="240" w:lineRule="auto"/>
      </w:pPr>
      <w:r>
        <w:t xml:space="preserve">    plt.show()</w:t>
      </w:r>
    </w:p>
    <w:p w14:paraId="318AA353" w14:textId="3313A8AD" w:rsidR="00075D32" w:rsidRDefault="00075D32" w:rsidP="005A75E2">
      <w:pPr>
        <w:spacing w:after="0" w:line="240" w:lineRule="auto"/>
      </w:pPr>
    </w:p>
    <w:p w14:paraId="2EA876E1" w14:textId="03F51D68" w:rsidR="00075D32" w:rsidRDefault="00075D32" w:rsidP="005A75E2">
      <w:pPr>
        <w:spacing w:after="0" w:line="240" w:lineRule="auto"/>
      </w:pPr>
      <w:r>
        <w:t>show_bar("Kidhome")</w:t>
      </w:r>
    </w:p>
    <w:p w14:paraId="0FE55368" w14:textId="69B33FE2" w:rsidR="00075D32" w:rsidRDefault="00075D32" w:rsidP="005A75E2">
      <w:pPr>
        <w:spacing w:after="0" w:line="240" w:lineRule="auto"/>
      </w:pPr>
      <w:r>
        <w:t>show_bar("Teenhome")</w:t>
      </w:r>
    </w:p>
    <w:p w14:paraId="6BBD8310" w14:textId="4F931490" w:rsidR="00075D32" w:rsidRDefault="00075D32" w:rsidP="005A75E2">
      <w:pPr>
        <w:spacing w:after="0" w:line="240" w:lineRule="auto"/>
      </w:pPr>
      <w:r>
        <w:t>show_bar("Response")</w:t>
      </w:r>
    </w:p>
    <w:p w14:paraId="6059E530" w14:textId="12EAF028" w:rsidR="00075D32" w:rsidRDefault="00075D32" w:rsidP="005A75E2">
      <w:pPr>
        <w:spacing w:after="0" w:line="240" w:lineRule="auto"/>
      </w:pPr>
      <w:r>
        <w:t>sns.kdeplot(df["Income"], shade=True, clip=(10**0, 10**5.1))</w:t>
      </w:r>
    </w:p>
    <w:p w14:paraId="764FC325" w14:textId="0AC116B9" w:rsidR="00075D32" w:rsidRDefault="00075D32" w:rsidP="005A75E2">
      <w:pPr>
        <w:spacing w:after="0" w:line="240" w:lineRule="auto"/>
      </w:pPr>
      <w:r>
        <w:t>plt.show()</w:t>
      </w:r>
    </w:p>
    <w:p w14:paraId="23ABDB98" w14:textId="348B9D8A" w:rsidR="00751BB2" w:rsidRDefault="00751BB2" w:rsidP="005A75E2">
      <w:pPr>
        <w:spacing w:after="0" w:line="240" w:lineRule="auto"/>
      </w:pPr>
      <w:r w:rsidRPr="00751BB2">
        <w:lastRenderedPageBreak/>
        <w:drawing>
          <wp:anchor distT="0" distB="0" distL="114300" distR="114300" simplePos="0" relativeHeight="251669504" behindDoc="1" locked="0" layoutInCell="1" allowOverlap="1" wp14:anchorId="5EA3F114" wp14:editId="60749BBB">
            <wp:simplePos x="0" y="0"/>
            <wp:positionH relativeFrom="column">
              <wp:posOffset>3223260</wp:posOffset>
            </wp:positionH>
            <wp:positionV relativeFrom="paragraph">
              <wp:posOffset>2541</wp:posOffset>
            </wp:positionV>
            <wp:extent cx="2986253" cy="41148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25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drawing>
          <wp:inline distT="0" distB="0" distL="0" distR="0" wp14:anchorId="1D42BA96" wp14:editId="5C0F3107">
            <wp:extent cx="30137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64" cy="42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B13E" w14:textId="77777777" w:rsidR="00751BB2" w:rsidRDefault="00751BB2" w:rsidP="005A75E2">
      <w:pPr>
        <w:spacing w:after="0" w:line="240" w:lineRule="auto"/>
        <w:jc w:val="center"/>
        <w:rPr>
          <w:b/>
          <w:bCs/>
          <w:lang w:val="ru-BY"/>
        </w:rPr>
      </w:pPr>
    </w:p>
    <w:p w14:paraId="39E38F6D" w14:textId="69C05F08" w:rsidR="00075D32" w:rsidRDefault="00751BB2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r w:rsidR="00075D32" w:rsidRPr="00075D32">
        <w:rPr>
          <w:b/>
          <w:bCs/>
        </w:rPr>
        <w:t>9</w:t>
      </w:r>
    </w:p>
    <w:p w14:paraId="364C39E7" w14:textId="567C1638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4D4D380E" w14:textId="067A7D1F" w:rsidR="00075D32" w:rsidRDefault="00075D32" w:rsidP="005A75E2">
      <w:pPr>
        <w:spacing w:after="0" w:line="240" w:lineRule="auto"/>
      </w:pPr>
      <w:r>
        <w:t>def show_kde(hue: str, clip: tuple = (10**0, 10**5.05)):</w:t>
      </w:r>
    </w:p>
    <w:p w14:paraId="266C3F3D" w14:textId="77777777" w:rsidR="00075D32" w:rsidRDefault="00075D32" w:rsidP="005A75E2">
      <w:pPr>
        <w:spacing w:after="0" w:line="240" w:lineRule="auto"/>
      </w:pPr>
      <w:r>
        <w:t xml:space="preserve">    plt.figure(figsize = (7, 7))</w:t>
      </w:r>
    </w:p>
    <w:p w14:paraId="21C2CBF2" w14:textId="77777777" w:rsidR="00075D32" w:rsidRDefault="00075D32" w:rsidP="005A75E2">
      <w:pPr>
        <w:spacing w:after="0" w:line="240" w:lineRule="auto"/>
      </w:pPr>
      <w:r>
        <w:t xml:space="preserve">    sns.kdeplot(data=df, x="Income", hue=hue, shade=True, clip=clip)</w:t>
      </w:r>
    </w:p>
    <w:p w14:paraId="4916D303" w14:textId="2515842D" w:rsidR="00075D32" w:rsidRDefault="00075D32" w:rsidP="005A75E2">
      <w:pPr>
        <w:spacing w:after="0" w:line="240" w:lineRule="auto"/>
      </w:pPr>
      <w:r>
        <w:t xml:space="preserve">    plt.show()</w:t>
      </w:r>
    </w:p>
    <w:p w14:paraId="12FF97A0" w14:textId="77777777" w:rsidR="00075D32" w:rsidRDefault="00075D32" w:rsidP="005A75E2">
      <w:pPr>
        <w:spacing w:after="0" w:line="240" w:lineRule="auto"/>
      </w:pPr>
    </w:p>
    <w:p w14:paraId="72689902" w14:textId="0C98ACC4" w:rsidR="00075D32" w:rsidRDefault="00075D32" w:rsidP="005A75E2">
      <w:pPr>
        <w:spacing w:after="0" w:line="240" w:lineRule="auto"/>
      </w:pPr>
      <w:r>
        <w:t>show_kde("Response")</w:t>
      </w:r>
    </w:p>
    <w:p w14:paraId="31C2D14C" w14:textId="77777777" w:rsidR="00075D32" w:rsidRDefault="00075D32" w:rsidP="005A75E2">
      <w:pPr>
        <w:spacing w:after="0" w:line="240" w:lineRule="auto"/>
      </w:pPr>
      <w:r>
        <w:t>show_kde("Marital_Status")</w:t>
      </w:r>
    </w:p>
    <w:p w14:paraId="19E415EC" w14:textId="77777777" w:rsidR="00075D32" w:rsidRDefault="00075D32" w:rsidP="005A75E2">
      <w:pPr>
        <w:spacing w:after="0" w:line="240" w:lineRule="auto"/>
      </w:pPr>
      <w:r>
        <w:t>show_kde("Education")</w:t>
      </w:r>
    </w:p>
    <w:p w14:paraId="15611618" w14:textId="6A7B5636" w:rsidR="00075D32" w:rsidRDefault="00075D32" w:rsidP="005A75E2">
      <w:pPr>
        <w:spacing w:after="0" w:line="240" w:lineRule="auto"/>
      </w:pPr>
      <w:r>
        <w:t>show_kde("Kidhome")</w:t>
      </w:r>
    </w:p>
    <w:p w14:paraId="65B351F7" w14:textId="112E4AF3" w:rsidR="00751BB2" w:rsidRDefault="00751BB2" w:rsidP="005A75E2">
      <w:pPr>
        <w:spacing w:after="0" w:line="240" w:lineRule="auto"/>
      </w:pPr>
      <w:r w:rsidRPr="00751BB2">
        <w:rPr>
          <w:lang w:val="ru-RU"/>
        </w:rPr>
        <w:drawing>
          <wp:anchor distT="0" distB="0" distL="114300" distR="114300" simplePos="0" relativeHeight="251673600" behindDoc="0" locked="0" layoutInCell="1" allowOverlap="1" wp14:anchorId="2D3F3A64" wp14:editId="60CA4E02">
            <wp:simplePos x="0" y="0"/>
            <wp:positionH relativeFrom="column">
              <wp:posOffset>3089910</wp:posOffset>
            </wp:positionH>
            <wp:positionV relativeFrom="paragraph">
              <wp:posOffset>300355</wp:posOffset>
            </wp:positionV>
            <wp:extent cx="2975610" cy="29146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drawing>
          <wp:anchor distT="0" distB="0" distL="114300" distR="114300" simplePos="0" relativeHeight="251671552" behindDoc="0" locked="0" layoutInCell="1" allowOverlap="1" wp14:anchorId="7232C322" wp14:editId="34F2486B">
            <wp:simplePos x="0" y="0"/>
            <wp:positionH relativeFrom="column">
              <wp:posOffset>-167640</wp:posOffset>
            </wp:positionH>
            <wp:positionV relativeFrom="paragraph">
              <wp:posOffset>224155</wp:posOffset>
            </wp:positionV>
            <wp:extent cx="3038475" cy="2984500"/>
            <wp:effectExtent l="0" t="0" r="952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DD0C0" w14:textId="6A3D71B9" w:rsidR="00751BB2" w:rsidRDefault="00FA16A1" w:rsidP="00751BB2">
      <w:pPr>
        <w:spacing w:after="0" w:line="240" w:lineRule="auto"/>
        <w:rPr>
          <w:b/>
          <w:bCs/>
        </w:rPr>
      </w:pPr>
      <w:r w:rsidRPr="00FA16A1">
        <w:rPr>
          <w:b/>
          <w:bCs/>
        </w:rPr>
        <w:lastRenderedPageBreak/>
        <w:drawing>
          <wp:anchor distT="0" distB="0" distL="114300" distR="114300" simplePos="0" relativeHeight="251677696" behindDoc="0" locked="0" layoutInCell="1" allowOverlap="1" wp14:anchorId="27BBF250" wp14:editId="1FE8AC07">
            <wp:simplePos x="0" y="0"/>
            <wp:positionH relativeFrom="column">
              <wp:posOffset>3156585</wp:posOffset>
            </wp:positionH>
            <wp:positionV relativeFrom="paragraph">
              <wp:posOffset>193040</wp:posOffset>
            </wp:positionV>
            <wp:extent cx="2839720" cy="26765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6A1">
        <w:rPr>
          <w:b/>
          <w:bCs/>
        </w:rPr>
        <w:drawing>
          <wp:anchor distT="0" distB="0" distL="114300" distR="114300" simplePos="0" relativeHeight="251675648" behindDoc="0" locked="0" layoutInCell="1" allowOverlap="1" wp14:anchorId="4A12600D" wp14:editId="7248D92B">
            <wp:simplePos x="0" y="0"/>
            <wp:positionH relativeFrom="column">
              <wp:posOffset>3810</wp:posOffset>
            </wp:positionH>
            <wp:positionV relativeFrom="paragraph">
              <wp:posOffset>193040</wp:posOffset>
            </wp:positionV>
            <wp:extent cx="2875915" cy="2676525"/>
            <wp:effectExtent l="0" t="0" r="63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43026" w14:textId="77777777" w:rsidR="00FA16A1" w:rsidRDefault="00FA16A1" w:rsidP="005A75E2">
      <w:pPr>
        <w:spacing w:after="0" w:line="240" w:lineRule="auto"/>
        <w:jc w:val="center"/>
        <w:rPr>
          <w:b/>
          <w:bCs/>
        </w:rPr>
      </w:pPr>
    </w:p>
    <w:p w14:paraId="0CDF7F1D" w14:textId="50D4B76D" w:rsidR="00075D32" w:rsidRDefault="00822A8B" w:rsidP="005A75E2">
      <w:pPr>
        <w:spacing w:after="0" w:line="240" w:lineRule="auto"/>
        <w:jc w:val="center"/>
        <w:rPr>
          <w:b/>
          <w:bCs/>
        </w:rPr>
      </w:pPr>
      <w:r>
        <w:rPr>
          <w:b/>
          <w:bCs/>
          <w:lang w:val="ru-BY"/>
        </w:rPr>
        <w:t xml:space="preserve">Задание </w:t>
      </w:r>
      <w:bookmarkStart w:id="0" w:name="_GoBack"/>
      <w:bookmarkEnd w:id="0"/>
      <w:r w:rsidR="00075D32" w:rsidRPr="00075D32">
        <w:rPr>
          <w:b/>
          <w:bCs/>
        </w:rPr>
        <w:t>10</w:t>
      </w:r>
    </w:p>
    <w:p w14:paraId="7592A50F" w14:textId="78DAD88B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6348980B" w14:textId="78606010" w:rsidR="00075D32" w:rsidRDefault="00075D32" w:rsidP="005A75E2">
      <w:pPr>
        <w:spacing w:after="0" w:line="240" w:lineRule="auto"/>
      </w:pPr>
      <w:r>
        <w:t>numerics = ['int16', 'int32', 'int64', 'float16', 'float32', 'float64']</w:t>
      </w:r>
    </w:p>
    <w:p w14:paraId="72FDD547" w14:textId="6D7BF40C" w:rsidR="00075D32" w:rsidRDefault="00075D32" w:rsidP="005A75E2">
      <w:pPr>
        <w:spacing w:after="0" w:line="240" w:lineRule="auto"/>
      </w:pPr>
      <w:r>
        <w:t>newdf = df.select_dtypes(include=numerics)</w:t>
      </w:r>
    </w:p>
    <w:p w14:paraId="0EEC0B98" w14:textId="490C58A1" w:rsidR="00075D32" w:rsidRDefault="00075D32" w:rsidP="005A75E2">
      <w:pPr>
        <w:spacing w:after="0" w:line="240" w:lineRule="auto"/>
      </w:pPr>
      <w:r>
        <w:t>plt.figure(figsize = (20,20))</w:t>
      </w:r>
    </w:p>
    <w:p w14:paraId="10857102" w14:textId="4CBE3ADB" w:rsidR="00075D32" w:rsidRDefault="00075D32" w:rsidP="005A75E2">
      <w:pPr>
        <w:spacing w:after="0" w:line="240" w:lineRule="auto"/>
      </w:pPr>
      <w:r>
        <w:t>sns.heatmap(newdf.corr(), cmap='coolwarm', annot=True, fmt='.1g')</w:t>
      </w:r>
    </w:p>
    <w:p w14:paraId="747A24B7" w14:textId="5240C6A2" w:rsidR="00075D32" w:rsidRPr="005A75E2" w:rsidRDefault="00FA16A1" w:rsidP="005A75E2">
      <w:pPr>
        <w:spacing w:after="0" w:line="240" w:lineRule="auto"/>
        <w:rPr>
          <w:lang w:val="ru-RU"/>
        </w:rPr>
      </w:pPr>
      <w:r w:rsidRPr="00FA16A1">
        <w:rPr>
          <w:rFonts w:eastAsia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 wp14:anchorId="68CDAEF1" wp14:editId="39960AB2">
            <wp:simplePos x="0" y="0"/>
            <wp:positionH relativeFrom="column">
              <wp:posOffset>3175</wp:posOffset>
            </wp:positionH>
            <wp:positionV relativeFrom="paragraph">
              <wp:posOffset>327660</wp:posOffset>
            </wp:positionV>
            <wp:extent cx="3971925" cy="4201160"/>
            <wp:effectExtent l="0" t="0" r="952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D32">
        <w:t>plt</w:t>
      </w:r>
      <w:r w:rsidR="00075D32" w:rsidRPr="005A75E2">
        <w:rPr>
          <w:lang w:val="ru-RU"/>
        </w:rPr>
        <w:t>.</w:t>
      </w:r>
      <w:r w:rsidR="00075D32">
        <w:t>show</w:t>
      </w:r>
      <w:r w:rsidR="00075D32" w:rsidRPr="005A75E2">
        <w:rPr>
          <w:lang w:val="ru-RU"/>
        </w:rPr>
        <w:t>()</w:t>
      </w:r>
    </w:p>
    <w:p w14:paraId="60F95A25" w14:textId="3E6A3B10" w:rsidR="00FA16A1" w:rsidRPr="00FA16A1" w:rsidRDefault="00FA16A1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14:paraId="53C893AA" w14:textId="77777777" w:rsidR="00FA16A1" w:rsidRDefault="00FA16A1" w:rsidP="00FA16A1">
      <w:pPr>
        <w:pStyle w:val="3"/>
        <w:rPr>
          <w:lang w:val="ru-RU"/>
        </w:rPr>
      </w:pPr>
    </w:p>
    <w:p w14:paraId="06B25C6F" w14:textId="395382AA" w:rsidR="00306314" w:rsidRPr="00FA16A1" w:rsidRDefault="00306314" w:rsidP="00FA16A1">
      <w:pPr>
        <w:pStyle w:val="3"/>
        <w:rPr>
          <w:lang w:val="ru-RU"/>
        </w:rPr>
      </w:pPr>
      <w:r>
        <w:t>Вывод</w:t>
      </w:r>
      <w:r w:rsidR="005F5A01" w:rsidRPr="005A75E2">
        <w:rPr>
          <w:lang w:val="ru-RU"/>
        </w:rPr>
        <w:t>:</w:t>
      </w:r>
      <w:r w:rsidR="00FA16A1">
        <w:rPr>
          <w:lang w:val="ru-BY"/>
        </w:rPr>
        <w:t xml:space="preserve"> </w:t>
      </w:r>
      <w:r w:rsidR="00075D32" w:rsidRPr="00FA16A1">
        <w:rPr>
          <w:b w:val="0"/>
          <w:bCs w:val="0"/>
          <w:lang w:val="ru-RU"/>
        </w:rPr>
        <w:t>Я преисполнился</w:t>
      </w:r>
    </w:p>
    <w:sectPr w:rsidR="00306314" w:rsidRPr="00FA16A1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F01"/>
    <w:multiLevelType w:val="multilevel"/>
    <w:tmpl w:val="754C5A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E3530"/>
    <w:multiLevelType w:val="multilevel"/>
    <w:tmpl w:val="3F3C67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0BC37BF"/>
    <w:multiLevelType w:val="multilevel"/>
    <w:tmpl w:val="CE005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7C56"/>
    <w:multiLevelType w:val="hybridMultilevel"/>
    <w:tmpl w:val="76503A5A"/>
    <w:lvl w:ilvl="0" w:tplc="3BEA02B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52C5A"/>
    <w:multiLevelType w:val="multilevel"/>
    <w:tmpl w:val="66C64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80EF7"/>
    <w:multiLevelType w:val="hybridMultilevel"/>
    <w:tmpl w:val="84FAF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19"/>
  </w:num>
  <w:num w:numId="7">
    <w:abstractNumId w:val="17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6"/>
  </w:num>
  <w:num w:numId="14">
    <w:abstractNumId w:val="10"/>
  </w:num>
  <w:num w:numId="15">
    <w:abstractNumId w:val="13"/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5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75D32"/>
    <w:rsid w:val="0008000A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A75E2"/>
    <w:rsid w:val="005F5A01"/>
    <w:rsid w:val="00640F06"/>
    <w:rsid w:val="006678DA"/>
    <w:rsid w:val="006921F3"/>
    <w:rsid w:val="00702078"/>
    <w:rsid w:val="00751BB2"/>
    <w:rsid w:val="0075799C"/>
    <w:rsid w:val="00802126"/>
    <w:rsid w:val="00822A8B"/>
    <w:rsid w:val="008C23A0"/>
    <w:rsid w:val="008E0781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C8402C"/>
    <w:rsid w:val="00CE6993"/>
    <w:rsid w:val="00D513AC"/>
    <w:rsid w:val="00D92CD9"/>
    <w:rsid w:val="00E44AC2"/>
    <w:rsid w:val="00E96207"/>
    <w:rsid w:val="00F33640"/>
    <w:rsid w:val="00F466B4"/>
    <w:rsid w:val="00F8494A"/>
    <w:rsid w:val="00FA16A1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75D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E08D-C450-4B77-8190-6EAFBDEA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47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11</cp:revision>
  <cp:lastPrinted>2021-12-25T18:02:00Z</cp:lastPrinted>
  <dcterms:created xsi:type="dcterms:W3CDTF">2021-10-15T10:34:00Z</dcterms:created>
  <dcterms:modified xsi:type="dcterms:W3CDTF">2021-12-25T18:02:00Z</dcterms:modified>
</cp:coreProperties>
</file>